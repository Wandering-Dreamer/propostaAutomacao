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5320" w14:textId="2DECB100" w:rsidR="00721573" w:rsidRDefault="00721573">
      <w:bookmarkStart w:id="0" w:name="logocover"/>
      <w:r w:rsidRPr="007A0BBE"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6396C9F" wp14:editId="06217B02">
            <wp:simplePos x="0" y="0"/>
            <wp:positionH relativeFrom="column">
              <wp:posOffset>311785</wp:posOffset>
            </wp:positionH>
            <wp:positionV relativeFrom="paragraph">
              <wp:posOffset>-43815</wp:posOffset>
            </wp:positionV>
            <wp:extent cx="1521460" cy="629285"/>
            <wp:effectExtent l="0" t="0" r="2540" b="0"/>
            <wp:wrapNone/>
            <wp:docPr id="6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FBBC485" w14:textId="5EC10514" w:rsidR="00721573" w:rsidRDefault="00721573"/>
    <w:p w14:paraId="116F109D" w14:textId="25E488F6" w:rsidR="00721573" w:rsidRDefault="00721573"/>
    <w:p w14:paraId="6CDD18E5" w14:textId="6D731069" w:rsidR="00721573" w:rsidRDefault="00721573"/>
    <w:p w14:paraId="1E6C0BF8" w14:textId="673B9EB2" w:rsidR="00DA19CD" w:rsidRPr="00B071CD" w:rsidRDefault="00DA19CD" w:rsidP="00F96A3B">
      <w:pPr>
        <w:pStyle w:val="BlindParagraph"/>
      </w:pPr>
    </w:p>
    <w:sectPr w:rsidR="00DA19CD" w:rsidRPr="00B071CD" w:rsidSect="00F96A3B">
      <w:headerReference w:type="default" r:id="rId12"/>
      <w:footerReference w:type="default" r:id="rId13"/>
      <w:pgSz w:w="11909" w:h="16834" w:code="1"/>
      <w:pgMar w:top="432" w:right="720" w:bottom="432" w:left="720" w:header="475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8EE4" w14:textId="77777777" w:rsidR="00E42475" w:rsidRDefault="00E42475">
      <w:pPr>
        <w:pStyle w:val="BodyText"/>
      </w:pPr>
      <w:r>
        <w:separator/>
      </w:r>
    </w:p>
  </w:endnote>
  <w:endnote w:type="continuationSeparator" w:id="0">
    <w:p w14:paraId="07BECC85" w14:textId="77777777" w:rsidR="00E42475" w:rsidRDefault="00E42475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0C14" w14:textId="7C82A71A" w:rsidR="00AD1BA6" w:rsidRDefault="00AD1BA6" w:rsidP="00816517">
    <w:pPr>
      <w:pStyle w:val="BlindParagraph"/>
      <w:tabs>
        <w:tab w:val="right" w:pos="8525"/>
      </w:tabs>
      <w:jc w:val="both"/>
    </w:pPr>
  </w:p>
  <w:p w14:paraId="1E6C0C15" w14:textId="14844C03" w:rsidR="00AD1BA6" w:rsidRDefault="00AD1BA6" w:rsidP="00816517">
    <w:pPr>
      <w:pStyle w:val="Footer"/>
      <w:tabs>
        <w:tab w:val="clear" w:pos="8856"/>
        <w:tab w:val="right" w:pos="8525"/>
      </w:tabs>
    </w:pPr>
    <w:r w:rsidRPr="004A3F07">
      <w:rPr>
        <w:noProof/>
      </w:rPr>
      <w:drawing>
        <wp:anchor distT="0" distB="0" distL="114300" distR="114300" simplePos="0" relativeHeight="251660800" behindDoc="0" locked="0" layoutInCell="1" allowOverlap="1" wp14:anchorId="18BF971F" wp14:editId="49963538">
          <wp:simplePos x="0" y="0"/>
          <wp:positionH relativeFrom="margin">
            <wp:posOffset>-1168065</wp:posOffset>
          </wp:positionH>
          <wp:positionV relativeFrom="bottomMargin">
            <wp:posOffset>228600</wp:posOffset>
          </wp:positionV>
          <wp:extent cx="804545" cy="228600"/>
          <wp:effectExtent l="0" t="0" r="0" b="0"/>
          <wp:wrapNone/>
          <wp:docPr id="16" name="Picture 16" descr="logo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pe_element_grn_pos_rgb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6C0C21" wp14:editId="4D0DCC76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5413375" cy="0"/>
              <wp:effectExtent l="0" t="0" r="0" b="0"/>
              <wp:wrapNone/>
              <wp:docPr id="1" name="Line 147" descr="foot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EDA0" id="Line 147" o:spid="_x0000_s1026" alt="footerline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26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" strokecolor="#00b388" strokeweight="1.5pt"/>
          </w:pict>
        </mc:Fallback>
      </mc:AlternateContent>
    </w:r>
  </w:p>
  <w:p w14:paraId="1E6C0C18" w14:textId="3B4F0A5B" w:rsidR="00AD1BA6" w:rsidRPr="003B5CC5" w:rsidRDefault="00AD1BA6" w:rsidP="00816517">
    <w:pPr>
      <w:pStyle w:val="Footer"/>
      <w:tabs>
        <w:tab w:val="clear" w:pos="8856"/>
        <w:tab w:val="right" w:pos="8525"/>
      </w:tabs>
      <w:rPr>
        <w:lang w:val="pt-BR"/>
      </w:rPr>
    </w:pPr>
    <w:r w:rsidRPr="003B5CC5">
      <w:rPr>
        <w:sz w:val="16"/>
        <w:lang w:val="pt-BR"/>
      </w:rPr>
      <w:t>HPE Confidential</w:t>
    </w:r>
    <w:r>
      <w:rPr>
        <w:sz w:val="16"/>
        <w:lang w:val="pt-BR"/>
      </w:rPr>
      <w:t xml:space="preserve"> </w:t>
    </w:r>
    <w:r w:rsidRPr="003B5CC5">
      <w:rPr>
        <w:sz w:val="16"/>
        <w:lang w:val="pt-BR"/>
      </w:rPr>
      <w:t>– uso e restrições nas Condições Gerais – Rev. 01.FY2</w:t>
    </w:r>
    <w:r>
      <w:rPr>
        <w:sz w:val="16"/>
        <w:lang w:val="pt-B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1A4C" w14:textId="77777777" w:rsidR="00E42475" w:rsidRDefault="00E42475">
      <w:pPr>
        <w:pStyle w:val="BodyText"/>
      </w:pPr>
      <w:r>
        <w:separator/>
      </w:r>
    </w:p>
  </w:footnote>
  <w:footnote w:type="continuationSeparator" w:id="0">
    <w:p w14:paraId="3F27C19D" w14:textId="77777777" w:rsidR="00E42475" w:rsidRDefault="00E42475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9F42" w14:textId="5166CEAD" w:rsidR="00AD1BA6" w:rsidRDefault="00AD1BA6">
    <w:pPr>
      <w:pStyle w:val="Header"/>
      <w:jc w:val="right"/>
    </w:pPr>
  </w:p>
  <w:p w14:paraId="52E01C13" w14:textId="7013B6E9" w:rsidR="00AD1BA6" w:rsidRDefault="00AD1BA6" w:rsidP="0038755D">
    <w:pPr>
      <w:pStyle w:val="Header0"/>
      <w:tabs>
        <w:tab w:val="clear" w:pos="8856"/>
        <w:tab w:val="right" w:pos="8525"/>
      </w:tabs>
    </w:pPr>
    <w:r>
      <w:t>HPE Proposal Document</w:t>
    </w:r>
    <w:r>
      <w:tab/>
      <w:t xml:space="preserve">Página </w:t>
    </w:r>
    <w:sdt>
      <w:sdtPr>
        <w:id w:val="-20542209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14:paraId="7AA1E8A1" w14:textId="77777777" w:rsidR="00AD1BA6" w:rsidRDefault="00AD1BA6" w:rsidP="0038755D">
    <w:pPr>
      <w:pStyle w:val="Header0"/>
      <w:tabs>
        <w:tab w:val="clear" w:pos="8856"/>
        <w:tab w:val="right" w:pos="8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0665FA0" wp14:editId="626F4FC5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5413375" cy="0"/>
              <wp:effectExtent l="0" t="0" r="0" b="0"/>
              <wp:wrapNone/>
              <wp:docPr id="3" name="Line 144" descr="head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33DAE" id="Line 144" o:spid="_x0000_s1026" alt="headerline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42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" strokecolor="#00b388" strokeweight="4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541FD1" wp14:editId="2D557A4E">
              <wp:simplePos x="0" y="0"/>
              <wp:positionH relativeFrom="column">
                <wp:posOffset>-1187450</wp:posOffset>
              </wp:positionH>
              <wp:positionV relativeFrom="paragraph">
                <wp:posOffset>-335915</wp:posOffset>
              </wp:positionV>
              <wp:extent cx="868680" cy="868680"/>
              <wp:effectExtent l="0" t="0" r="0" b="0"/>
              <wp:wrapNone/>
              <wp:docPr id="2" name="Text Box 145" descr="logo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868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BDB54" w14:textId="77777777" w:rsidR="00AD1BA6" w:rsidRDefault="00AD1BA6" w:rsidP="0038755D">
                          <w:bookmarkStart w:id="1" w:name="LogoHeader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41FD1"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026" type="#_x0000_t202" alt="logoheader" style="position:absolute;left:0;text-align:left;margin-left:-93.5pt;margin-top:-26.45pt;width:68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" stroked="f">
              <v:textbox>
                <w:txbxContent>
                  <w:p w14:paraId="6B8BDB54" w14:textId="77777777" w:rsidR="00AD1BA6" w:rsidRDefault="00AD1BA6" w:rsidP="0038755D">
                    <w:bookmarkStart w:id="2" w:name="LogoHeader"/>
                    <w:bookmarkEnd w:id="2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69AA1A"/>
    <w:multiLevelType w:val="hybridMultilevel"/>
    <w:tmpl w:val="DCD6E4B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4C1B87"/>
    <w:multiLevelType w:val="hybridMultilevel"/>
    <w:tmpl w:val="D098FF4A"/>
    <w:lvl w:ilvl="0" w:tplc="666E29D4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625FB"/>
    <w:multiLevelType w:val="hybridMultilevel"/>
    <w:tmpl w:val="F9968804"/>
    <w:lvl w:ilvl="0" w:tplc="952AF036">
      <w:start w:val="1"/>
      <w:numFmt w:val="bullet"/>
      <w:pStyle w:val="Bullet1SingleSideId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7828"/>
    <w:multiLevelType w:val="hybridMultilevel"/>
    <w:tmpl w:val="95A0AC18"/>
    <w:lvl w:ilvl="0" w:tplc="AF106CC4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31426"/>
    <w:multiLevelType w:val="multilevel"/>
    <w:tmpl w:val="24A060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9CA428B"/>
    <w:multiLevelType w:val="hybridMultilevel"/>
    <w:tmpl w:val="A8A69136"/>
    <w:lvl w:ilvl="0" w:tplc="3E92C344">
      <w:start w:val="1"/>
      <w:numFmt w:val="none"/>
      <w:pStyle w:val="Bullet3Single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C6126"/>
    <w:multiLevelType w:val="hybridMultilevel"/>
    <w:tmpl w:val="8C9C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347801"/>
    <w:multiLevelType w:val="hybridMultilevel"/>
    <w:tmpl w:val="A500A24C"/>
    <w:lvl w:ilvl="0" w:tplc="A038146A">
      <w:start w:val="1"/>
      <w:numFmt w:val="none"/>
      <w:pStyle w:val="Bullet3Double0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135FDA"/>
    <w:multiLevelType w:val="hybridMultilevel"/>
    <w:tmpl w:val="13E0FC0A"/>
    <w:lvl w:ilvl="0" w:tplc="ADDE96C8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01742878">
      <w:numFmt w:val="bullet"/>
      <w:lvlText w:val="•"/>
      <w:lvlJc w:val="left"/>
      <w:pPr>
        <w:ind w:left="672" w:hanging="90"/>
      </w:pPr>
      <w:rPr>
        <w:lang w:val="en-US" w:eastAsia="en-US" w:bidi="ar-SA"/>
      </w:rPr>
    </w:lvl>
    <w:lvl w:ilvl="2" w:tplc="E5707E9C">
      <w:numFmt w:val="bullet"/>
      <w:lvlText w:val="•"/>
      <w:lvlJc w:val="left"/>
      <w:pPr>
        <w:ind w:left="1245" w:hanging="90"/>
      </w:pPr>
      <w:rPr>
        <w:lang w:val="en-US" w:eastAsia="en-US" w:bidi="ar-SA"/>
      </w:rPr>
    </w:lvl>
    <w:lvl w:ilvl="3" w:tplc="C914A780">
      <w:numFmt w:val="bullet"/>
      <w:lvlText w:val="•"/>
      <w:lvlJc w:val="left"/>
      <w:pPr>
        <w:ind w:left="1818" w:hanging="90"/>
      </w:pPr>
      <w:rPr>
        <w:lang w:val="en-US" w:eastAsia="en-US" w:bidi="ar-SA"/>
      </w:rPr>
    </w:lvl>
    <w:lvl w:ilvl="4" w:tplc="6A7CAE2C">
      <w:numFmt w:val="bullet"/>
      <w:lvlText w:val="•"/>
      <w:lvlJc w:val="left"/>
      <w:pPr>
        <w:ind w:left="2391" w:hanging="90"/>
      </w:pPr>
      <w:rPr>
        <w:lang w:val="en-US" w:eastAsia="en-US" w:bidi="ar-SA"/>
      </w:rPr>
    </w:lvl>
    <w:lvl w:ilvl="5" w:tplc="5E5A3E2A">
      <w:numFmt w:val="bullet"/>
      <w:lvlText w:val="•"/>
      <w:lvlJc w:val="left"/>
      <w:pPr>
        <w:ind w:left="2964" w:hanging="90"/>
      </w:pPr>
      <w:rPr>
        <w:lang w:val="en-US" w:eastAsia="en-US" w:bidi="ar-SA"/>
      </w:rPr>
    </w:lvl>
    <w:lvl w:ilvl="6" w:tplc="62163B5E">
      <w:numFmt w:val="bullet"/>
      <w:lvlText w:val="•"/>
      <w:lvlJc w:val="left"/>
      <w:pPr>
        <w:ind w:left="3536" w:hanging="90"/>
      </w:pPr>
      <w:rPr>
        <w:lang w:val="en-US" w:eastAsia="en-US" w:bidi="ar-SA"/>
      </w:rPr>
    </w:lvl>
    <w:lvl w:ilvl="7" w:tplc="EF1487EA">
      <w:numFmt w:val="bullet"/>
      <w:lvlText w:val="•"/>
      <w:lvlJc w:val="left"/>
      <w:pPr>
        <w:ind w:left="4109" w:hanging="90"/>
      </w:pPr>
      <w:rPr>
        <w:lang w:val="en-US" w:eastAsia="en-US" w:bidi="ar-SA"/>
      </w:rPr>
    </w:lvl>
    <w:lvl w:ilvl="8" w:tplc="9E1AEF32">
      <w:numFmt w:val="bullet"/>
      <w:lvlText w:val="•"/>
      <w:lvlJc w:val="left"/>
      <w:pPr>
        <w:ind w:left="4682" w:hanging="90"/>
      </w:pPr>
      <w:rPr>
        <w:lang w:val="en-US" w:eastAsia="en-US" w:bidi="ar-SA"/>
      </w:rPr>
    </w:lvl>
  </w:abstractNum>
  <w:abstractNum w:abstractNumId="10" w15:restartNumberingAfterBreak="0">
    <w:nsid w:val="183A13A5"/>
    <w:multiLevelType w:val="hybridMultilevel"/>
    <w:tmpl w:val="0D9A5258"/>
    <w:lvl w:ilvl="0" w:tplc="04601944">
      <w:start w:val="1"/>
      <w:numFmt w:val="none"/>
      <w:pStyle w:val="Bullet4Sing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D10585"/>
    <w:multiLevelType w:val="hybridMultilevel"/>
    <w:tmpl w:val="D716EF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8166BA"/>
    <w:multiLevelType w:val="hybridMultilevel"/>
    <w:tmpl w:val="4FAAA034"/>
    <w:lvl w:ilvl="0" w:tplc="33082830">
      <w:numFmt w:val="none"/>
      <w:pStyle w:val="Bullet5Doub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D700BF"/>
    <w:multiLevelType w:val="hybridMultilevel"/>
    <w:tmpl w:val="7A7C7A3E"/>
    <w:lvl w:ilvl="0" w:tplc="F948F7E2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4D07A44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E97E2798">
      <w:numFmt w:val="bullet"/>
      <w:lvlText w:val="•"/>
      <w:lvlJc w:val="left"/>
      <w:pPr>
        <w:ind w:left="1237" w:hanging="90"/>
      </w:pPr>
      <w:rPr>
        <w:lang w:val="en-US" w:eastAsia="en-US" w:bidi="ar-SA"/>
      </w:rPr>
    </w:lvl>
    <w:lvl w:ilvl="3" w:tplc="49A47662">
      <w:numFmt w:val="bullet"/>
      <w:lvlText w:val="•"/>
      <w:lvlJc w:val="left"/>
      <w:pPr>
        <w:ind w:left="1806" w:hanging="90"/>
      </w:pPr>
      <w:rPr>
        <w:lang w:val="en-US" w:eastAsia="en-US" w:bidi="ar-SA"/>
      </w:rPr>
    </w:lvl>
    <w:lvl w:ilvl="4" w:tplc="F1B404FA">
      <w:numFmt w:val="bullet"/>
      <w:lvlText w:val="•"/>
      <w:lvlJc w:val="left"/>
      <w:pPr>
        <w:ind w:left="2374" w:hanging="90"/>
      </w:pPr>
      <w:rPr>
        <w:lang w:val="en-US" w:eastAsia="en-US" w:bidi="ar-SA"/>
      </w:rPr>
    </w:lvl>
    <w:lvl w:ilvl="5" w:tplc="399C90B2">
      <w:numFmt w:val="bullet"/>
      <w:lvlText w:val="•"/>
      <w:lvlJc w:val="left"/>
      <w:pPr>
        <w:ind w:left="2943" w:hanging="90"/>
      </w:pPr>
      <w:rPr>
        <w:lang w:val="en-US" w:eastAsia="en-US" w:bidi="ar-SA"/>
      </w:rPr>
    </w:lvl>
    <w:lvl w:ilvl="6" w:tplc="9F7CC01C">
      <w:numFmt w:val="bullet"/>
      <w:lvlText w:val="•"/>
      <w:lvlJc w:val="left"/>
      <w:pPr>
        <w:ind w:left="3512" w:hanging="90"/>
      </w:pPr>
      <w:rPr>
        <w:lang w:val="en-US" w:eastAsia="en-US" w:bidi="ar-SA"/>
      </w:rPr>
    </w:lvl>
    <w:lvl w:ilvl="7" w:tplc="94AC2E9E">
      <w:numFmt w:val="bullet"/>
      <w:lvlText w:val="•"/>
      <w:lvlJc w:val="left"/>
      <w:pPr>
        <w:ind w:left="4080" w:hanging="90"/>
      </w:pPr>
      <w:rPr>
        <w:lang w:val="en-US" w:eastAsia="en-US" w:bidi="ar-SA"/>
      </w:rPr>
    </w:lvl>
    <w:lvl w:ilvl="8" w:tplc="C5CE1508">
      <w:numFmt w:val="bullet"/>
      <w:lvlText w:val="•"/>
      <w:lvlJc w:val="left"/>
      <w:pPr>
        <w:ind w:left="4649" w:hanging="90"/>
      </w:pPr>
      <w:rPr>
        <w:lang w:val="en-US" w:eastAsia="en-US" w:bidi="ar-SA"/>
      </w:rPr>
    </w:lvl>
  </w:abstractNum>
  <w:abstractNum w:abstractNumId="15" w15:restartNumberingAfterBreak="0">
    <w:nsid w:val="1EDC1683"/>
    <w:multiLevelType w:val="hybridMultilevel"/>
    <w:tmpl w:val="68E0DCD8"/>
    <w:lvl w:ilvl="0" w:tplc="46AA5F18">
      <w:start w:val="1"/>
      <w:numFmt w:val="none"/>
      <w:pStyle w:val="Bullet4Doub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E8485E"/>
    <w:multiLevelType w:val="hybridMultilevel"/>
    <w:tmpl w:val="13341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27A36"/>
    <w:multiLevelType w:val="hybridMultilevel"/>
    <w:tmpl w:val="6542EF5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3EE20EB"/>
    <w:multiLevelType w:val="multilevel"/>
    <w:tmpl w:val="36F0EFAC"/>
    <w:lvl w:ilvl="0">
      <w:start w:val="1"/>
      <w:numFmt w:val="bullet"/>
      <w:pStyle w:val="HP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26536BEC"/>
    <w:multiLevelType w:val="hybridMultilevel"/>
    <w:tmpl w:val="9A5E9CC6"/>
    <w:lvl w:ilvl="0" w:tplc="5B0E9DEE">
      <w:numFmt w:val="none"/>
      <w:pStyle w:val="Bullet1SubtextDoub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704568"/>
    <w:multiLevelType w:val="hybridMultilevel"/>
    <w:tmpl w:val="BFFE1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45A36"/>
    <w:multiLevelType w:val="hybridMultilevel"/>
    <w:tmpl w:val="88A47936"/>
    <w:lvl w:ilvl="0" w:tplc="7872487A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E53BB1"/>
    <w:multiLevelType w:val="hybridMultilevel"/>
    <w:tmpl w:val="6F0A4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0114E"/>
    <w:multiLevelType w:val="hybridMultilevel"/>
    <w:tmpl w:val="3B245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D507F9D"/>
    <w:multiLevelType w:val="hybridMultilevel"/>
    <w:tmpl w:val="D4F68836"/>
    <w:lvl w:ilvl="0" w:tplc="FE42D7F8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416CE7"/>
    <w:multiLevelType w:val="hybridMultilevel"/>
    <w:tmpl w:val="73F4F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A6F07"/>
    <w:multiLevelType w:val="hybridMultilevel"/>
    <w:tmpl w:val="792601C0"/>
    <w:lvl w:ilvl="0" w:tplc="FEDCE32C">
      <w:start w:val="1"/>
      <w:numFmt w:val="none"/>
      <w:pStyle w:val="Bullet2Sing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592212"/>
    <w:multiLevelType w:val="hybridMultilevel"/>
    <w:tmpl w:val="7DC6858C"/>
    <w:lvl w:ilvl="0" w:tplc="F1FE2110">
      <w:numFmt w:val="bullet"/>
      <w:lvlText w:val="•"/>
      <w:lvlJc w:val="left"/>
      <w:pPr>
        <w:ind w:left="27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D988CB62">
      <w:numFmt w:val="bullet"/>
      <w:lvlText w:val="•"/>
      <w:lvlJc w:val="left"/>
      <w:pPr>
        <w:ind w:left="715" w:hanging="90"/>
      </w:pPr>
      <w:rPr>
        <w:lang w:val="en-US" w:eastAsia="en-US" w:bidi="ar-SA"/>
      </w:rPr>
    </w:lvl>
    <w:lvl w:ilvl="2" w:tplc="063C664A">
      <w:numFmt w:val="bullet"/>
      <w:lvlText w:val="•"/>
      <w:lvlJc w:val="left"/>
      <w:pPr>
        <w:ind w:left="1151" w:hanging="90"/>
      </w:pPr>
      <w:rPr>
        <w:lang w:val="en-US" w:eastAsia="en-US" w:bidi="ar-SA"/>
      </w:rPr>
    </w:lvl>
    <w:lvl w:ilvl="3" w:tplc="B628ACF6">
      <w:numFmt w:val="bullet"/>
      <w:lvlText w:val="•"/>
      <w:lvlJc w:val="left"/>
      <w:pPr>
        <w:ind w:left="1587" w:hanging="90"/>
      </w:pPr>
      <w:rPr>
        <w:lang w:val="en-US" w:eastAsia="en-US" w:bidi="ar-SA"/>
      </w:rPr>
    </w:lvl>
    <w:lvl w:ilvl="4" w:tplc="E06C5204">
      <w:numFmt w:val="bullet"/>
      <w:lvlText w:val="•"/>
      <w:lvlJc w:val="left"/>
      <w:pPr>
        <w:ind w:left="2022" w:hanging="90"/>
      </w:pPr>
      <w:rPr>
        <w:lang w:val="en-US" w:eastAsia="en-US" w:bidi="ar-SA"/>
      </w:rPr>
    </w:lvl>
    <w:lvl w:ilvl="5" w:tplc="FE06B712">
      <w:numFmt w:val="bullet"/>
      <w:lvlText w:val="•"/>
      <w:lvlJc w:val="left"/>
      <w:pPr>
        <w:ind w:left="2458" w:hanging="90"/>
      </w:pPr>
      <w:rPr>
        <w:lang w:val="en-US" w:eastAsia="en-US" w:bidi="ar-SA"/>
      </w:rPr>
    </w:lvl>
    <w:lvl w:ilvl="6" w:tplc="E2A69C14">
      <w:numFmt w:val="bullet"/>
      <w:lvlText w:val="•"/>
      <w:lvlJc w:val="left"/>
      <w:pPr>
        <w:ind w:left="2894" w:hanging="90"/>
      </w:pPr>
      <w:rPr>
        <w:lang w:val="en-US" w:eastAsia="en-US" w:bidi="ar-SA"/>
      </w:rPr>
    </w:lvl>
    <w:lvl w:ilvl="7" w:tplc="15E8B93A">
      <w:numFmt w:val="bullet"/>
      <w:lvlText w:val="•"/>
      <w:lvlJc w:val="left"/>
      <w:pPr>
        <w:ind w:left="3329" w:hanging="90"/>
      </w:pPr>
      <w:rPr>
        <w:lang w:val="en-US" w:eastAsia="en-US" w:bidi="ar-SA"/>
      </w:rPr>
    </w:lvl>
    <w:lvl w:ilvl="8" w:tplc="72521014">
      <w:numFmt w:val="bullet"/>
      <w:lvlText w:val="•"/>
      <w:lvlJc w:val="left"/>
      <w:pPr>
        <w:ind w:left="3765" w:hanging="90"/>
      </w:pPr>
      <w:rPr>
        <w:lang w:val="en-US" w:eastAsia="en-US" w:bidi="ar-SA"/>
      </w:rPr>
    </w:lvl>
  </w:abstractNum>
  <w:abstractNum w:abstractNumId="31" w15:restartNumberingAfterBreak="0">
    <w:nsid w:val="40FD643F"/>
    <w:multiLevelType w:val="hybridMultilevel"/>
    <w:tmpl w:val="FFF28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02BAB"/>
    <w:multiLevelType w:val="hybridMultilevel"/>
    <w:tmpl w:val="287A53B6"/>
    <w:lvl w:ilvl="0" w:tplc="F9AE0CA6">
      <w:start w:val="1"/>
      <w:numFmt w:val="bullet"/>
      <w:pStyle w:val="Bullet4Double0"/>
      <w:lvlText w:val="–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93317F"/>
    <w:multiLevelType w:val="hybridMultilevel"/>
    <w:tmpl w:val="258A83A4"/>
    <w:lvl w:ilvl="0" w:tplc="D14CF2A0">
      <w:start w:val="1"/>
      <w:numFmt w:val="bullet"/>
      <w:pStyle w:val="QuotationAttribute"/>
      <w:lvlText w:val="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8D4B31"/>
    <w:multiLevelType w:val="hybridMultilevel"/>
    <w:tmpl w:val="48066640"/>
    <w:lvl w:ilvl="0" w:tplc="C144F3EE">
      <w:start w:val="1"/>
      <w:numFmt w:val="decimal"/>
      <w:pStyle w:val="NumbersAutoSingle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EEF5CD1"/>
    <w:multiLevelType w:val="hybridMultilevel"/>
    <w:tmpl w:val="6AE431BC"/>
    <w:lvl w:ilvl="0" w:tplc="621EB71C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A18B6"/>
    <w:multiLevelType w:val="hybridMultilevel"/>
    <w:tmpl w:val="0FA23D34"/>
    <w:lvl w:ilvl="0" w:tplc="C9EE625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767F5"/>
    <w:multiLevelType w:val="multilevel"/>
    <w:tmpl w:val="82F0B1EC"/>
    <w:lvl w:ilvl="0">
      <w:start w:val="1"/>
      <w:numFmt w:val="decimal"/>
      <w:pStyle w:val="Heading1"/>
      <w:lvlText w:val="%1.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627"/>
        </w:tabs>
        <w:ind w:left="1627" w:hanging="162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58DB2585"/>
    <w:multiLevelType w:val="hybridMultilevel"/>
    <w:tmpl w:val="3474C45E"/>
    <w:lvl w:ilvl="0" w:tplc="F50C4E00">
      <w:numFmt w:val="bullet"/>
      <w:lvlText w:val="•"/>
      <w:lvlJc w:val="left"/>
      <w:pPr>
        <w:ind w:left="8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C9EE6250">
      <w:numFmt w:val="bullet"/>
      <w:lvlText w:val="•"/>
      <w:lvlJc w:val="left"/>
      <w:pPr>
        <w:ind w:left="409" w:hanging="90"/>
      </w:pPr>
      <w:rPr>
        <w:lang w:val="en-US" w:eastAsia="en-US" w:bidi="ar-SA"/>
      </w:rPr>
    </w:lvl>
    <w:lvl w:ilvl="2" w:tplc="2F54F96A">
      <w:numFmt w:val="bullet"/>
      <w:lvlText w:val="•"/>
      <w:lvlJc w:val="left"/>
      <w:pPr>
        <w:ind w:left="738" w:hanging="90"/>
      </w:pPr>
      <w:rPr>
        <w:lang w:val="en-US" w:eastAsia="en-US" w:bidi="ar-SA"/>
      </w:rPr>
    </w:lvl>
    <w:lvl w:ilvl="3" w:tplc="0C4AEE24">
      <w:numFmt w:val="bullet"/>
      <w:lvlText w:val="•"/>
      <w:lvlJc w:val="left"/>
      <w:pPr>
        <w:ind w:left="1067" w:hanging="90"/>
      </w:pPr>
      <w:rPr>
        <w:lang w:val="en-US" w:eastAsia="en-US" w:bidi="ar-SA"/>
      </w:rPr>
    </w:lvl>
    <w:lvl w:ilvl="4" w:tplc="87929088">
      <w:numFmt w:val="bullet"/>
      <w:lvlText w:val="•"/>
      <w:lvlJc w:val="left"/>
      <w:pPr>
        <w:ind w:left="1396" w:hanging="90"/>
      </w:pPr>
      <w:rPr>
        <w:lang w:val="en-US" w:eastAsia="en-US" w:bidi="ar-SA"/>
      </w:rPr>
    </w:lvl>
    <w:lvl w:ilvl="5" w:tplc="35EAD786">
      <w:numFmt w:val="bullet"/>
      <w:lvlText w:val="•"/>
      <w:lvlJc w:val="left"/>
      <w:pPr>
        <w:ind w:left="1725" w:hanging="90"/>
      </w:pPr>
      <w:rPr>
        <w:lang w:val="en-US" w:eastAsia="en-US" w:bidi="ar-SA"/>
      </w:rPr>
    </w:lvl>
    <w:lvl w:ilvl="6" w:tplc="A7EE08CA">
      <w:numFmt w:val="bullet"/>
      <w:lvlText w:val="•"/>
      <w:lvlJc w:val="left"/>
      <w:pPr>
        <w:ind w:left="2054" w:hanging="90"/>
      </w:pPr>
      <w:rPr>
        <w:lang w:val="en-US" w:eastAsia="en-US" w:bidi="ar-SA"/>
      </w:rPr>
    </w:lvl>
    <w:lvl w:ilvl="7" w:tplc="96C23826">
      <w:numFmt w:val="bullet"/>
      <w:lvlText w:val="•"/>
      <w:lvlJc w:val="left"/>
      <w:pPr>
        <w:ind w:left="2383" w:hanging="90"/>
      </w:pPr>
      <w:rPr>
        <w:lang w:val="en-US" w:eastAsia="en-US" w:bidi="ar-SA"/>
      </w:rPr>
    </w:lvl>
    <w:lvl w:ilvl="8" w:tplc="8AC2AE7A">
      <w:numFmt w:val="bullet"/>
      <w:lvlText w:val="•"/>
      <w:lvlJc w:val="left"/>
      <w:pPr>
        <w:ind w:left="2712" w:hanging="90"/>
      </w:pPr>
      <w:rPr>
        <w:lang w:val="en-US" w:eastAsia="en-US" w:bidi="ar-SA"/>
      </w:rPr>
    </w:lvl>
  </w:abstractNum>
  <w:abstractNum w:abstractNumId="40" w15:restartNumberingAfterBreak="0">
    <w:nsid w:val="591C4FEF"/>
    <w:multiLevelType w:val="hybridMultilevel"/>
    <w:tmpl w:val="AC8E3E94"/>
    <w:lvl w:ilvl="0" w:tplc="250EECA6">
      <w:numFmt w:val="bullet"/>
      <w:lvlText w:val="•"/>
      <w:lvlJc w:val="left"/>
      <w:pPr>
        <w:ind w:left="13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56847F4E">
      <w:numFmt w:val="bullet"/>
      <w:lvlText w:val="•"/>
      <w:lvlJc w:val="left"/>
      <w:pPr>
        <w:ind w:left="402" w:hanging="90"/>
      </w:pPr>
      <w:rPr>
        <w:lang w:val="en-US" w:eastAsia="en-US" w:bidi="ar-SA"/>
      </w:rPr>
    </w:lvl>
    <w:lvl w:ilvl="2" w:tplc="314A5B16">
      <w:numFmt w:val="bullet"/>
      <w:lvlText w:val="•"/>
      <w:lvlJc w:val="left"/>
      <w:pPr>
        <w:ind w:left="664" w:hanging="90"/>
      </w:pPr>
      <w:rPr>
        <w:lang w:val="en-US" w:eastAsia="en-US" w:bidi="ar-SA"/>
      </w:rPr>
    </w:lvl>
    <w:lvl w:ilvl="3" w:tplc="DB98FCEC">
      <w:numFmt w:val="bullet"/>
      <w:lvlText w:val="•"/>
      <w:lvlJc w:val="left"/>
      <w:pPr>
        <w:ind w:left="926" w:hanging="90"/>
      </w:pPr>
      <w:rPr>
        <w:lang w:val="en-US" w:eastAsia="en-US" w:bidi="ar-SA"/>
      </w:rPr>
    </w:lvl>
    <w:lvl w:ilvl="4" w:tplc="AEC8E190">
      <w:numFmt w:val="bullet"/>
      <w:lvlText w:val="•"/>
      <w:lvlJc w:val="left"/>
      <w:pPr>
        <w:ind w:left="1188" w:hanging="90"/>
      </w:pPr>
      <w:rPr>
        <w:lang w:val="en-US" w:eastAsia="en-US" w:bidi="ar-SA"/>
      </w:rPr>
    </w:lvl>
    <w:lvl w:ilvl="5" w:tplc="0F244A5A">
      <w:numFmt w:val="bullet"/>
      <w:lvlText w:val="•"/>
      <w:lvlJc w:val="left"/>
      <w:pPr>
        <w:ind w:left="1450" w:hanging="90"/>
      </w:pPr>
      <w:rPr>
        <w:lang w:val="en-US" w:eastAsia="en-US" w:bidi="ar-SA"/>
      </w:rPr>
    </w:lvl>
    <w:lvl w:ilvl="6" w:tplc="EE68B380">
      <w:numFmt w:val="bullet"/>
      <w:lvlText w:val="•"/>
      <w:lvlJc w:val="left"/>
      <w:pPr>
        <w:ind w:left="1712" w:hanging="90"/>
      </w:pPr>
      <w:rPr>
        <w:lang w:val="en-US" w:eastAsia="en-US" w:bidi="ar-SA"/>
      </w:rPr>
    </w:lvl>
    <w:lvl w:ilvl="7" w:tplc="B9847CBC">
      <w:numFmt w:val="bullet"/>
      <w:lvlText w:val="•"/>
      <w:lvlJc w:val="left"/>
      <w:pPr>
        <w:ind w:left="1974" w:hanging="90"/>
      </w:pPr>
      <w:rPr>
        <w:lang w:val="en-US" w:eastAsia="en-US" w:bidi="ar-SA"/>
      </w:rPr>
    </w:lvl>
    <w:lvl w:ilvl="8" w:tplc="D644AE14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41" w15:restartNumberingAfterBreak="0">
    <w:nsid w:val="5C451B9C"/>
    <w:multiLevelType w:val="hybridMultilevel"/>
    <w:tmpl w:val="08501F70"/>
    <w:lvl w:ilvl="0" w:tplc="6706B99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E7E61D6"/>
    <w:multiLevelType w:val="hybridMultilevel"/>
    <w:tmpl w:val="55609A22"/>
    <w:lvl w:ilvl="0" w:tplc="866A24BA">
      <w:numFmt w:val="none"/>
      <w:pStyle w:val="Bullet5Sing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240241"/>
    <w:multiLevelType w:val="hybridMultilevel"/>
    <w:tmpl w:val="9B92B830"/>
    <w:lvl w:ilvl="0" w:tplc="AD46E22C">
      <w:start w:val="1"/>
      <w:numFmt w:val="bullet"/>
      <w:pStyle w:val="Bullet4Single0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7F37F3"/>
    <w:multiLevelType w:val="hybridMultilevel"/>
    <w:tmpl w:val="0D5E3996"/>
    <w:lvl w:ilvl="0" w:tplc="02889D88">
      <w:start w:val="1"/>
      <w:numFmt w:val="none"/>
      <w:pStyle w:val="Bullet2Doub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4DE6297"/>
    <w:multiLevelType w:val="hybridMultilevel"/>
    <w:tmpl w:val="F88A6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AA35B9"/>
    <w:multiLevelType w:val="hybridMultilevel"/>
    <w:tmpl w:val="710A031A"/>
    <w:lvl w:ilvl="0" w:tplc="4434DA98">
      <w:start w:val="1"/>
      <w:numFmt w:val="decimal"/>
      <w:lvlText w:val="%1."/>
      <w:lvlJc w:val="left"/>
      <w:pPr>
        <w:ind w:left="324" w:hanging="205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9A240344">
      <w:numFmt w:val="bullet"/>
      <w:lvlText w:val="•"/>
      <w:lvlJc w:val="left"/>
      <w:pPr>
        <w:ind w:left="1418" w:hanging="205"/>
      </w:pPr>
      <w:rPr>
        <w:lang w:val="en-US" w:eastAsia="en-US" w:bidi="ar-SA"/>
      </w:rPr>
    </w:lvl>
    <w:lvl w:ilvl="2" w:tplc="BFC801B8">
      <w:numFmt w:val="bullet"/>
      <w:lvlText w:val="•"/>
      <w:lvlJc w:val="left"/>
      <w:pPr>
        <w:ind w:left="2517" w:hanging="205"/>
      </w:pPr>
      <w:rPr>
        <w:lang w:val="en-US" w:eastAsia="en-US" w:bidi="ar-SA"/>
      </w:rPr>
    </w:lvl>
    <w:lvl w:ilvl="3" w:tplc="479A6E28">
      <w:numFmt w:val="bullet"/>
      <w:lvlText w:val="•"/>
      <w:lvlJc w:val="left"/>
      <w:pPr>
        <w:ind w:left="3615" w:hanging="205"/>
      </w:pPr>
      <w:rPr>
        <w:lang w:val="en-US" w:eastAsia="en-US" w:bidi="ar-SA"/>
      </w:rPr>
    </w:lvl>
    <w:lvl w:ilvl="4" w:tplc="78EA1DF4">
      <w:numFmt w:val="bullet"/>
      <w:lvlText w:val="•"/>
      <w:lvlJc w:val="left"/>
      <w:pPr>
        <w:ind w:left="4714" w:hanging="205"/>
      </w:pPr>
      <w:rPr>
        <w:lang w:val="en-US" w:eastAsia="en-US" w:bidi="ar-SA"/>
      </w:rPr>
    </w:lvl>
    <w:lvl w:ilvl="5" w:tplc="8C3EBA40">
      <w:numFmt w:val="bullet"/>
      <w:lvlText w:val="•"/>
      <w:lvlJc w:val="left"/>
      <w:pPr>
        <w:ind w:left="5812" w:hanging="205"/>
      </w:pPr>
      <w:rPr>
        <w:lang w:val="en-US" w:eastAsia="en-US" w:bidi="ar-SA"/>
      </w:rPr>
    </w:lvl>
    <w:lvl w:ilvl="6" w:tplc="CAAA849C">
      <w:numFmt w:val="bullet"/>
      <w:lvlText w:val="•"/>
      <w:lvlJc w:val="left"/>
      <w:pPr>
        <w:ind w:left="6911" w:hanging="205"/>
      </w:pPr>
      <w:rPr>
        <w:lang w:val="en-US" w:eastAsia="en-US" w:bidi="ar-SA"/>
      </w:rPr>
    </w:lvl>
    <w:lvl w:ilvl="7" w:tplc="FE968D36">
      <w:numFmt w:val="bullet"/>
      <w:lvlText w:val="•"/>
      <w:lvlJc w:val="left"/>
      <w:pPr>
        <w:ind w:left="8009" w:hanging="205"/>
      </w:pPr>
      <w:rPr>
        <w:lang w:val="en-US" w:eastAsia="en-US" w:bidi="ar-SA"/>
      </w:rPr>
    </w:lvl>
    <w:lvl w:ilvl="8" w:tplc="B272588E">
      <w:numFmt w:val="bullet"/>
      <w:lvlText w:val="•"/>
      <w:lvlJc w:val="left"/>
      <w:pPr>
        <w:ind w:left="9108" w:hanging="205"/>
      </w:pPr>
      <w:rPr>
        <w:lang w:val="en-US" w:eastAsia="en-US" w:bidi="ar-SA"/>
      </w:rPr>
    </w:lvl>
  </w:abstractNum>
  <w:abstractNum w:abstractNumId="48" w15:restartNumberingAfterBreak="0">
    <w:nsid w:val="68363885"/>
    <w:multiLevelType w:val="hybridMultilevel"/>
    <w:tmpl w:val="116493D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6AD53EA1"/>
    <w:multiLevelType w:val="hybridMultilevel"/>
    <w:tmpl w:val="0DF26B50"/>
    <w:lvl w:ilvl="0" w:tplc="75D01A34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56857"/>
    <w:multiLevelType w:val="hybridMultilevel"/>
    <w:tmpl w:val="4C68C1D0"/>
    <w:lvl w:ilvl="0" w:tplc="26B685B8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C73EB"/>
    <w:multiLevelType w:val="multilevel"/>
    <w:tmpl w:val="0262DD12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05407A4"/>
    <w:multiLevelType w:val="hybridMultilevel"/>
    <w:tmpl w:val="81726CF8"/>
    <w:lvl w:ilvl="0" w:tplc="CF3EFA16">
      <w:numFmt w:val="bullet"/>
      <w:lvlText w:val="•"/>
      <w:lvlJc w:val="left"/>
      <w:pPr>
        <w:ind w:left="12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AA588B7A">
      <w:numFmt w:val="bullet"/>
      <w:lvlText w:val="•"/>
      <w:lvlJc w:val="left"/>
      <w:pPr>
        <w:ind w:left="384" w:hanging="90"/>
      </w:pPr>
      <w:rPr>
        <w:lang w:val="en-US" w:eastAsia="en-US" w:bidi="ar-SA"/>
      </w:rPr>
    </w:lvl>
    <w:lvl w:ilvl="2" w:tplc="4198C1D0">
      <w:numFmt w:val="bullet"/>
      <w:lvlText w:val="•"/>
      <w:lvlJc w:val="left"/>
      <w:pPr>
        <w:ind w:left="649" w:hanging="90"/>
      </w:pPr>
      <w:rPr>
        <w:lang w:val="en-US" w:eastAsia="en-US" w:bidi="ar-SA"/>
      </w:rPr>
    </w:lvl>
    <w:lvl w:ilvl="3" w:tplc="E37C9D52">
      <w:numFmt w:val="bullet"/>
      <w:lvlText w:val="•"/>
      <w:lvlJc w:val="left"/>
      <w:pPr>
        <w:ind w:left="913" w:hanging="90"/>
      </w:pPr>
      <w:rPr>
        <w:lang w:val="en-US" w:eastAsia="en-US" w:bidi="ar-SA"/>
      </w:rPr>
    </w:lvl>
    <w:lvl w:ilvl="4" w:tplc="D318C88E">
      <w:numFmt w:val="bullet"/>
      <w:lvlText w:val="•"/>
      <w:lvlJc w:val="left"/>
      <w:pPr>
        <w:ind w:left="1178" w:hanging="90"/>
      </w:pPr>
      <w:rPr>
        <w:lang w:val="en-US" w:eastAsia="en-US" w:bidi="ar-SA"/>
      </w:rPr>
    </w:lvl>
    <w:lvl w:ilvl="5" w:tplc="85708CA8">
      <w:numFmt w:val="bullet"/>
      <w:lvlText w:val="•"/>
      <w:lvlJc w:val="left"/>
      <w:pPr>
        <w:ind w:left="1442" w:hanging="90"/>
      </w:pPr>
      <w:rPr>
        <w:lang w:val="en-US" w:eastAsia="en-US" w:bidi="ar-SA"/>
      </w:rPr>
    </w:lvl>
    <w:lvl w:ilvl="6" w:tplc="9ACE3C56">
      <w:numFmt w:val="bullet"/>
      <w:lvlText w:val="•"/>
      <w:lvlJc w:val="left"/>
      <w:pPr>
        <w:ind w:left="1707" w:hanging="90"/>
      </w:pPr>
      <w:rPr>
        <w:lang w:val="en-US" w:eastAsia="en-US" w:bidi="ar-SA"/>
      </w:rPr>
    </w:lvl>
    <w:lvl w:ilvl="7" w:tplc="3864BF7C">
      <w:numFmt w:val="bullet"/>
      <w:lvlText w:val="•"/>
      <w:lvlJc w:val="left"/>
      <w:pPr>
        <w:ind w:left="1971" w:hanging="90"/>
      </w:pPr>
      <w:rPr>
        <w:lang w:val="en-US" w:eastAsia="en-US" w:bidi="ar-SA"/>
      </w:rPr>
    </w:lvl>
    <w:lvl w:ilvl="8" w:tplc="94E0D3CC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53" w15:restartNumberingAfterBreak="0">
    <w:nsid w:val="725A3F88"/>
    <w:multiLevelType w:val="hybridMultilevel"/>
    <w:tmpl w:val="314804AE"/>
    <w:lvl w:ilvl="0" w:tplc="F86C12B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BC2EC330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BB6A7B74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7CC4EC1C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B4F6DD54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8022035E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A2C29704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1DD48DBC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DB7E214A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4" w15:restartNumberingAfterBreak="0">
    <w:nsid w:val="74D844BA"/>
    <w:multiLevelType w:val="hybridMultilevel"/>
    <w:tmpl w:val="52CCCA42"/>
    <w:lvl w:ilvl="0" w:tplc="660C4322">
      <w:start w:val="1"/>
      <w:numFmt w:val="decimal"/>
      <w:pStyle w:val="NumbersAutoDoub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5080016"/>
    <w:multiLevelType w:val="hybridMultilevel"/>
    <w:tmpl w:val="0ECE5636"/>
    <w:lvl w:ilvl="0" w:tplc="EB280ED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218EB552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AB266700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E91ED6B0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A720F836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FBAED244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0F88270E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B5D2EADA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5B38ED6C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6" w15:restartNumberingAfterBreak="0">
    <w:nsid w:val="75DA00D3"/>
    <w:multiLevelType w:val="hybridMultilevel"/>
    <w:tmpl w:val="B1301872"/>
    <w:lvl w:ilvl="0" w:tplc="4BF8BBEE">
      <w:numFmt w:val="bullet"/>
      <w:lvlText w:val="•"/>
      <w:lvlJc w:val="left"/>
      <w:pPr>
        <w:ind w:left="324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FA27D2E">
      <w:numFmt w:val="bullet"/>
      <w:lvlText w:val="•"/>
      <w:lvlJc w:val="left"/>
      <w:pPr>
        <w:ind w:left="756" w:hanging="90"/>
      </w:pPr>
      <w:rPr>
        <w:lang w:val="en-US" w:eastAsia="en-US" w:bidi="ar-SA"/>
      </w:rPr>
    </w:lvl>
    <w:lvl w:ilvl="2" w:tplc="B7CA2FA4">
      <w:numFmt w:val="bullet"/>
      <w:lvlText w:val="•"/>
      <w:lvlJc w:val="left"/>
      <w:pPr>
        <w:ind w:left="1192" w:hanging="90"/>
      </w:pPr>
      <w:rPr>
        <w:lang w:val="en-US" w:eastAsia="en-US" w:bidi="ar-SA"/>
      </w:rPr>
    </w:lvl>
    <w:lvl w:ilvl="3" w:tplc="354E39A6">
      <w:numFmt w:val="bullet"/>
      <w:lvlText w:val="•"/>
      <w:lvlJc w:val="left"/>
      <w:pPr>
        <w:ind w:left="1628" w:hanging="90"/>
      </w:pPr>
      <w:rPr>
        <w:lang w:val="en-US" w:eastAsia="en-US" w:bidi="ar-SA"/>
      </w:rPr>
    </w:lvl>
    <w:lvl w:ilvl="4" w:tplc="22A6C530">
      <w:numFmt w:val="bullet"/>
      <w:lvlText w:val="•"/>
      <w:lvlJc w:val="left"/>
      <w:pPr>
        <w:ind w:left="2065" w:hanging="90"/>
      </w:pPr>
      <w:rPr>
        <w:lang w:val="en-US" w:eastAsia="en-US" w:bidi="ar-SA"/>
      </w:rPr>
    </w:lvl>
    <w:lvl w:ilvl="5" w:tplc="3CE2329C">
      <w:numFmt w:val="bullet"/>
      <w:lvlText w:val="•"/>
      <w:lvlJc w:val="left"/>
      <w:pPr>
        <w:ind w:left="2501" w:hanging="90"/>
      </w:pPr>
      <w:rPr>
        <w:lang w:val="en-US" w:eastAsia="en-US" w:bidi="ar-SA"/>
      </w:rPr>
    </w:lvl>
    <w:lvl w:ilvl="6" w:tplc="040EED6E">
      <w:numFmt w:val="bullet"/>
      <w:lvlText w:val="•"/>
      <w:lvlJc w:val="left"/>
      <w:pPr>
        <w:ind w:left="2937" w:hanging="90"/>
      </w:pPr>
      <w:rPr>
        <w:lang w:val="en-US" w:eastAsia="en-US" w:bidi="ar-SA"/>
      </w:rPr>
    </w:lvl>
    <w:lvl w:ilvl="7" w:tplc="2C2C14A0">
      <w:numFmt w:val="bullet"/>
      <w:lvlText w:val="•"/>
      <w:lvlJc w:val="left"/>
      <w:pPr>
        <w:ind w:left="3374" w:hanging="90"/>
      </w:pPr>
      <w:rPr>
        <w:lang w:val="en-US" w:eastAsia="en-US" w:bidi="ar-SA"/>
      </w:rPr>
    </w:lvl>
    <w:lvl w:ilvl="8" w:tplc="9CD6520C">
      <w:numFmt w:val="bullet"/>
      <w:lvlText w:val="•"/>
      <w:lvlJc w:val="left"/>
      <w:pPr>
        <w:ind w:left="3810" w:hanging="90"/>
      </w:pPr>
      <w:rPr>
        <w:lang w:val="en-US" w:eastAsia="en-US" w:bidi="ar-SA"/>
      </w:rPr>
    </w:lvl>
  </w:abstractNum>
  <w:abstractNum w:abstractNumId="57" w15:restartNumberingAfterBreak="0">
    <w:nsid w:val="78F06398"/>
    <w:multiLevelType w:val="hybridMultilevel"/>
    <w:tmpl w:val="F3C8F0F8"/>
    <w:lvl w:ilvl="0" w:tplc="1A9C1846">
      <w:numFmt w:val="bullet"/>
      <w:lvlText w:val="•"/>
      <w:lvlJc w:val="left"/>
      <w:pPr>
        <w:ind w:left="32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82F68404">
      <w:numFmt w:val="bullet"/>
      <w:lvlText w:val="•"/>
      <w:lvlJc w:val="left"/>
      <w:pPr>
        <w:ind w:left="755" w:hanging="90"/>
      </w:pPr>
      <w:rPr>
        <w:lang w:val="en-US" w:eastAsia="en-US" w:bidi="ar-SA"/>
      </w:rPr>
    </w:lvl>
    <w:lvl w:ilvl="2" w:tplc="FD262A80">
      <w:numFmt w:val="bullet"/>
      <w:lvlText w:val="•"/>
      <w:lvlJc w:val="left"/>
      <w:pPr>
        <w:ind w:left="1191" w:hanging="90"/>
      </w:pPr>
      <w:rPr>
        <w:lang w:val="en-US" w:eastAsia="en-US" w:bidi="ar-SA"/>
      </w:rPr>
    </w:lvl>
    <w:lvl w:ilvl="3" w:tplc="EE503226">
      <w:numFmt w:val="bullet"/>
      <w:lvlText w:val="•"/>
      <w:lvlJc w:val="left"/>
      <w:pPr>
        <w:ind w:left="1627" w:hanging="90"/>
      </w:pPr>
      <w:rPr>
        <w:lang w:val="en-US" w:eastAsia="en-US" w:bidi="ar-SA"/>
      </w:rPr>
    </w:lvl>
    <w:lvl w:ilvl="4" w:tplc="417EE04C">
      <w:numFmt w:val="bullet"/>
      <w:lvlText w:val="•"/>
      <w:lvlJc w:val="left"/>
      <w:pPr>
        <w:ind w:left="2063" w:hanging="90"/>
      </w:pPr>
      <w:rPr>
        <w:lang w:val="en-US" w:eastAsia="en-US" w:bidi="ar-SA"/>
      </w:rPr>
    </w:lvl>
    <w:lvl w:ilvl="5" w:tplc="4DFC2CF6">
      <w:numFmt w:val="bullet"/>
      <w:lvlText w:val="•"/>
      <w:lvlJc w:val="left"/>
      <w:pPr>
        <w:ind w:left="2499" w:hanging="90"/>
      </w:pPr>
      <w:rPr>
        <w:lang w:val="en-US" w:eastAsia="en-US" w:bidi="ar-SA"/>
      </w:rPr>
    </w:lvl>
    <w:lvl w:ilvl="6" w:tplc="21DECDA8">
      <w:numFmt w:val="bullet"/>
      <w:lvlText w:val="•"/>
      <w:lvlJc w:val="left"/>
      <w:pPr>
        <w:ind w:left="2934" w:hanging="90"/>
      </w:pPr>
      <w:rPr>
        <w:lang w:val="en-US" w:eastAsia="en-US" w:bidi="ar-SA"/>
      </w:rPr>
    </w:lvl>
    <w:lvl w:ilvl="7" w:tplc="42A64AE0">
      <w:numFmt w:val="bullet"/>
      <w:lvlText w:val="•"/>
      <w:lvlJc w:val="left"/>
      <w:pPr>
        <w:ind w:left="3370" w:hanging="90"/>
      </w:pPr>
      <w:rPr>
        <w:lang w:val="en-US" w:eastAsia="en-US" w:bidi="ar-SA"/>
      </w:rPr>
    </w:lvl>
    <w:lvl w:ilvl="8" w:tplc="EF7019E8">
      <w:numFmt w:val="bullet"/>
      <w:lvlText w:val="•"/>
      <w:lvlJc w:val="left"/>
      <w:pPr>
        <w:ind w:left="3806" w:hanging="90"/>
      </w:pPr>
      <w:rPr>
        <w:lang w:val="en-US" w:eastAsia="en-US" w:bidi="ar-SA"/>
      </w:rPr>
    </w:lvl>
  </w:abstractNum>
  <w:abstractNum w:abstractNumId="58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842B2"/>
    <w:multiLevelType w:val="hybridMultilevel"/>
    <w:tmpl w:val="D0EC8300"/>
    <w:lvl w:ilvl="0" w:tplc="F92C9B1C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1A7A011E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15BE5F98">
      <w:numFmt w:val="bullet"/>
      <w:lvlText w:val="•"/>
      <w:lvlJc w:val="left"/>
      <w:pPr>
        <w:ind w:left="1236" w:hanging="90"/>
      </w:pPr>
      <w:rPr>
        <w:lang w:val="en-US" w:eastAsia="en-US" w:bidi="ar-SA"/>
      </w:rPr>
    </w:lvl>
    <w:lvl w:ilvl="3" w:tplc="BADCF92E">
      <w:numFmt w:val="bullet"/>
      <w:lvlText w:val="•"/>
      <w:lvlJc w:val="left"/>
      <w:pPr>
        <w:ind w:left="1804" w:hanging="90"/>
      </w:pPr>
      <w:rPr>
        <w:lang w:val="en-US" w:eastAsia="en-US" w:bidi="ar-SA"/>
      </w:rPr>
    </w:lvl>
    <w:lvl w:ilvl="4" w:tplc="16925930">
      <w:numFmt w:val="bullet"/>
      <w:lvlText w:val="•"/>
      <w:lvlJc w:val="left"/>
      <w:pPr>
        <w:ind w:left="2373" w:hanging="90"/>
      </w:pPr>
      <w:rPr>
        <w:lang w:val="en-US" w:eastAsia="en-US" w:bidi="ar-SA"/>
      </w:rPr>
    </w:lvl>
    <w:lvl w:ilvl="5" w:tplc="E4006E48">
      <w:numFmt w:val="bullet"/>
      <w:lvlText w:val="•"/>
      <w:lvlJc w:val="left"/>
      <w:pPr>
        <w:ind w:left="2941" w:hanging="90"/>
      </w:pPr>
      <w:rPr>
        <w:lang w:val="en-US" w:eastAsia="en-US" w:bidi="ar-SA"/>
      </w:rPr>
    </w:lvl>
    <w:lvl w:ilvl="6" w:tplc="41945F4A">
      <w:numFmt w:val="bullet"/>
      <w:lvlText w:val="•"/>
      <w:lvlJc w:val="left"/>
      <w:pPr>
        <w:ind w:left="3509" w:hanging="90"/>
      </w:pPr>
      <w:rPr>
        <w:lang w:val="en-US" w:eastAsia="en-US" w:bidi="ar-SA"/>
      </w:rPr>
    </w:lvl>
    <w:lvl w:ilvl="7" w:tplc="F00A502A">
      <w:numFmt w:val="bullet"/>
      <w:lvlText w:val="•"/>
      <w:lvlJc w:val="left"/>
      <w:pPr>
        <w:ind w:left="4078" w:hanging="90"/>
      </w:pPr>
      <w:rPr>
        <w:lang w:val="en-US" w:eastAsia="en-US" w:bidi="ar-SA"/>
      </w:rPr>
    </w:lvl>
    <w:lvl w:ilvl="8" w:tplc="B4A23DD4">
      <w:numFmt w:val="bullet"/>
      <w:lvlText w:val="•"/>
      <w:lvlJc w:val="left"/>
      <w:pPr>
        <w:ind w:left="4646" w:hanging="90"/>
      </w:pPr>
      <w:rPr>
        <w:lang w:val="en-US" w:eastAsia="en-US" w:bidi="ar-SA"/>
      </w:rPr>
    </w:lvl>
  </w:abstractNum>
  <w:abstractNum w:abstractNumId="60" w15:restartNumberingAfterBreak="0">
    <w:nsid w:val="7F9B25E9"/>
    <w:multiLevelType w:val="hybridMultilevel"/>
    <w:tmpl w:val="ECC6E758"/>
    <w:lvl w:ilvl="0" w:tplc="A1A857D2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4862265">
    <w:abstractNumId w:val="34"/>
  </w:num>
  <w:num w:numId="2" w16cid:durableId="515770073">
    <w:abstractNumId w:val="35"/>
  </w:num>
  <w:num w:numId="3" w16cid:durableId="1685979724">
    <w:abstractNumId w:val="38"/>
  </w:num>
  <w:num w:numId="4" w16cid:durableId="240723888">
    <w:abstractNumId w:val="42"/>
  </w:num>
  <w:num w:numId="5" w16cid:durableId="2108311341">
    <w:abstractNumId w:val="51"/>
  </w:num>
  <w:num w:numId="6" w16cid:durableId="2098282964">
    <w:abstractNumId w:val="41"/>
  </w:num>
  <w:num w:numId="7" w16cid:durableId="1272057634">
    <w:abstractNumId w:val="58"/>
  </w:num>
  <w:num w:numId="8" w16cid:durableId="314116250">
    <w:abstractNumId w:val="50"/>
  </w:num>
  <w:num w:numId="9" w16cid:durableId="298191085">
    <w:abstractNumId w:val="25"/>
  </w:num>
  <w:num w:numId="10" w16cid:durableId="292715319">
    <w:abstractNumId w:val="22"/>
  </w:num>
  <w:num w:numId="11" w16cid:durableId="2038463604">
    <w:abstractNumId w:val="29"/>
  </w:num>
  <w:num w:numId="12" w16cid:durableId="1460683857">
    <w:abstractNumId w:val="12"/>
  </w:num>
  <w:num w:numId="13" w16cid:durableId="1223564543">
    <w:abstractNumId w:val="33"/>
  </w:num>
  <w:num w:numId="14" w16cid:durableId="959460141">
    <w:abstractNumId w:val="2"/>
  </w:num>
  <w:num w:numId="15" w16cid:durableId="2055735835">
    <w:abstractNumId w:val="32"/>
  </w:num>
  <w:num w:numId="16" w16cid:durableId="1875343694">
    <w:abstractNumId w:val="44"/>
  </w:num>
  <w:num w:numId="17" w16cid:durableId="1988509477">
    <w:abstractNumId w:val="36"/>
  </w:num>
  <w:num w:numId="18" w16cid:durableId="1659768261">
    <w:abstractNumId w:val="4"/>
  </w:num>
  <w:num w:numId="19" w16cid:durableId="835191996">
    <w:abstractNumId w:val="60"/>
  </w:num>
  <w:num w:numId="20" w16cid:durableId="1442919880">
    <w:abstractNumId w:val="3"/>
  </w:num>
  <w:num w:numId="21" w16cid:durableId="544221760">
    <w:abstractNumId w:val="21"/>
  </w:num>
  <w:num w:numId="22" w16cid:durableId="133908915">
    <w:abstractNumId w:val="49"/>
  </w:num>
  <w:num w:numId="23" w16cid:durableId="1711492951">
    <w:abstractNumId w:val="54"/>
  </w:num>
  <w:num w:numId="24" w16cid:durableId="1000541754">
    <w:abstractNumId w:val="1"/>
  </w:num>
  <w:num w:numId="25" w16cid:durableId="236524828">
    <w:abstractNumId w:val="18"/>
  </w:num>
  <w:num w:numId="26" w16cid:durableId="233322606">
    <w:abstractNumId w:val="45"/>
  </w:num>
  <w:num w:numId="27" w16cid:durableId="1328898866">
    <w:abstractNumId w:val="28"/>
  </w:num>
  <w:num w:numId="28" w16cid:durableId="670186086">
    <w:abstractNumId w:val="8"/>
  </w:num>
  <w:num w:numId="29" w16cid:durableId="1289622341">
    <w:abstractNumId w:val="6"/>
  </w:num>
  <w:num w:numId="30" w16cid:durableId="2037348525">
    <w:abstractNumId w:val="15"/>
  </w:num>
  <w:num w:numId="31" w16cid:durableId="529074889">
    <w:abstractNumId w:val="10"/>
  </w:num>
  <w:num w:numId="32" w16cid:durableId="1228029527">
    <w:abstractNumId w:val="13"/>
  </w:num>
  <w:num w:numId="33" w16cid:durableId="1683360816">
    <w:abstractNumId w:val="43"/>
  </w:num>
  <w:num w:numId="34" w16cid:durableId="30571394">
    <w:abstractNumId w:val="19"/>
  </w:num>
  <w:num w:numId="35" w16cid:durableId="153189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52005364">
    <w:abstractNumId w:val="41"/>
  </w:num>
  <w:num w:numId="37" w16cid:durableId="1065373353">
    <w:abstractNumId w:val="37"/>
  </w:num>
  <w:num w:numId="38" w16cid:durableId="2011906627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074476082">
    <w:abstractNumId w:val="55"/>
  </w:num>
  <w:num w:numId="40" w16cid:durableId="1281766068">
    <w:abstractNumId w:val="53"/>
  </w:num>
  <w:num w:numId="41" w16cid:durableId="1347756627">
    <w:abstractNumId w:val="20"/>
  </w:num>
  <w:num w:numId="42" w16cid:durableId="440686500">
    <w:abstractNumId w:val="27"/>
  </w:num>
  <w:num w:numId="43" w16cid:durableId="573200671">
    <w:abstractNumId w:val="11"/>
  </w:num>
  <w:num w:numId="44" w16cid:durableId="18328633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639190557">
    <w:abstractNumId w:val="39"/>
  </w:num>
  <w:num w:numId="46" w16cid:durableId="434251991">
    <w:abstractNumId w:val="40"/>
  </w:num>
  <w:num w:numId="47" w16cid:durableId="2102993369">
    <w:abstractNumId w:val="52"/>
  </w:num>
  <w:num w:numId="48" w16cid:durableId="2009861462">
    <w:abstractNumId w:val="14"/>
  </w:num>
  <w:num w:numId="49" w16cid:durableId="2006778700">
    <w:abstractNumId w:val="57"/>
  </w:num>
  <w:num w:numId="50" w16cid:durableId="1284075972">
    <w:abstractNumId w:val="9"/>
  </w:num>
  <w:num w:numId="51" w16cid:durableId="1377856883">
    <w:abstractNumId w:val="30"/>
  </w:num>
  <w:num w:numId="52" w16cid:durableId="320934819">
    <w:abstractNumId w:val="59"/>
  </w:num>
  <w:num w:numId="53" w16cid:durableId="1312709159">
    <w:abstractNumId w:val="56"/>
  </w:num>
  <w:num w:numId="54" w16cid:durableId="1414934618">
    <w:abstractNumId w:val="7"/>
  </w:num>
  <w:num w:numId="55" w16cid:durableId="971010877">
    <w:abstractNumId w:val="26"/>
  </w:num>
  <w:num w:numId="56" w16cid:durableId="1023552968">
    <w:abstractNumId w:val="38"/>
  </w:num>
  <w:num w:numId="57" w16cid:durableId="2028602989">
    <w:abstractNumId w:val="46"/>
  </w:num>
  <w:num w:numId="58" w16cid:durableId="978651612">
    <w:abstractNumId w:val="24"/>
  </w:num>
  <w:num w:numId="59" w16cid:durableId="2586817">
    <w:abstractNumId w:val="31"/>
  </w:num>
  <w:num w:numId="60" w16cid:durableId="1504785526">
    <w:abstractNumId w:val="5"/>
  </w:num>
  <w:num w:numId="61" w16cid:durableId="1276906715">
    <w:abstractNumId w:val="23"/>
  </w:num>
  <w:num w:numId="62" w16cid:durableId="1486433119">
    <w:abstractNumId w:val="17"/>
  </w:num>
  <w:num w:numId="63" w16cid:durableId="205996546">
    <w:abstractNumId w:val="48"/>
  </w:num>
  <w:num w:numId="64" w16cid:durableId="244463912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lickAndTypeStyle w:val="BodyText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009,#8f8f8f,#74b81b,#007d9a,#093678,#0096d6,#00b38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roposalTypeSet" w:val="No"/>
  </w:docVars>
  <w:rsids>
    <w:rsidRoot w:val="000866A0"/>
    <w:rsid w:val="00000AA2"/>
    <w:rsid w:val="00000EBD"/>
    <w:rsid w:val="00002F0D"/>
    <w:rsid w:val="00003753"/>
    <w:rsid w:val="00003969"/>
    <w:rsid w:val="00005C4B"/>
    <w:rsid w:val="00005CD5"/>
    <w:rsid w:val="0000681A"/>
    <w:rsid w:val="00011876"/>
    <w:rsid w:val="00012FBE"/>
    <w:rsid w:val="000143C7"/>
    <w:rsid w:val="00015279"/>
    <w:rsid w:val="00017B5C"/>
    <w:rsid w:val="00020369"/>
    <w:rsid w:val="00021F39"/>
    <w:rsid w:val="00021FF9"/>
    <w:rsid w:val="00022B5F"/>
    <w:rsid w:val="000232E3"/>
    <w:rsid w:val="0002448C"/>
    <w:rsid w:val="00026C9C"/>
    <w:rsid w:val="000279CA"/>
    <w:rsid w:val="00033A51"/>
    <w:rsid w:val="000370AD"/>
    <w:rsid w:val="0004022D"/>
    <w:rsid w:val="000412AA"/>
    <w:rsid w:val="00045E76"/>
    <w:rsid w:val="00047F9B"/>
    <w:rsid w:val="0005205F"/>
    <w:rsid w:val="000527A2"/>
    <w:rsid w:val="00053A82"/>
    <w:rsid w:val="00054707"/>
    <w:rsid w:val="00055CEB"/>
    <w:rsid w:val="00055F92"/>
    <w:rsid w:val="00060794"/>
    <w:rsid w:val="00061A20"/>
    <w:rsid w:val="00062156"/>
    <w:rsid w:val="000624AC"/>
    <w:rsid w:val="00064DAF"/>
    <w:rsid w:val="0007210A"/>
    <w:rsid w:val="000733D8"/>
    <w:rsid w:val="000757AF"/>
    <w:rsid w:val="00075932"/>
    <w:rsid w:val="00076E46"/>
    <w:rsid w:val="0008087A"/>
    <w:rsid w:val="000813C3"/>
    <w:rsid w:val="00084036"/>
    <w:rsid w:val="000842FF"/>
    <w:rsid w:val="000866A0"/>
    <w:rsid w:val="000869D0"/>
    <w:rsid w:val="0008768E"/>
    <w:rsid w:val="000879A4"/>
    <w:rsid w:val="0009198B"/>
    <w:rsid w:val="000919D4"/>
    <w:rsid w:val="00091A2E"/>
    <w:rsid w:val="00095B1A"/>
    <w:rsid w:val="000A286C"/>
    <w:rsid w:val="000A3974"/>
    <w:rsid w:val="000B02C5"/>
    <w:rsid w:val="000B0393"/>
    <w:rsid w:val="000B295C"/>
    <w:rsid w:val="000B2A9B"/>
    <w:rsid w:val="000B4140"/>
    <w:rsid w:val="000B4906"/>
    <w:rsid w:val="000C100B"/>
    <w:rsid w:val="000C27E8"/>
    <w:rsid w:val="000C301A"/>
    <w:rsid w:val="000C4029"/>
    <w:rsid w:val="000C4EBC"/>
    <w:rsid w:val="000C616D"/>
    <w:rsid w:val="000C6F9D"/>
    <w:rsid w:val="000D1E13"/>
    <w:rsid w:val="000D3F76"/>
    <w:rsid w:val="000D4240"/>
    <w:rsid w:val="000D5331"/>
    <w:rsid w:val="000D556E"/>
    <w:rsid w:val="000E2DE6"/>
    <w:rsid w:val="000E4CF4"/>
    <w:rsid w:val="000F413C"/>
    <w:rsid w:val="000F4785"/>
    <w:rsid w:val="000F715E"/>
    <w:rsid w:val="0010026D"/>
    <w:rsid w:val="0010086D"/>
    <w:rsid w:val="001019AA"/>
    <w:rsid w:val="00105BAF"/>
    <w:rsid w:val="001120C8"/>
    <w:rsid w:val="00112417"/>
    <w:rsid w:val="001124E6"/>
    <w:rsid w:val="001124F9"/>
    <w:rsid w:val="0012058A"/>
    <w:rsid w:val="00124394"/>
    <w:rsid w:val="00131754"/>
    <w:rsid w:val="00133925"/>
    <w:rsid w:val="00135193"/>
    <w:rsid w:val="00135232"/>
    <w:rsid w:val="00135F9C"/>
    <w:rsid w:val="0013619B"/>
    <w:rsid w:val="00137E98"/>
    <w:rsid w:val="00142908"/>
    <w:rsid w:val="001434A7"/>
    <w:rsid w:val="00145BAA"/>
    <w:rsid w:val="0015104D"/>
    <w:rsid w:val="001535CC"/>
    <w:rsid w:val="001546B9"/>
    <w:rsid w:val="0015511E"/>
    <w:rsid w:val="001562F8"/>
    <w:rsid w:val="001564C6"/>
    <w:rsid w:val="001574A8"/>
    <w:rsid w:val="00160224"/>
    <w:rsid w:val="00164683"/>
    <w:rsid w:val="00165D90"/>
    <w:rsid w:val="001676D5"/>
    <w:rsid w:val="00167A4F"/>
    <w:rsid w:val="00170C38"/>
    <w:rsid w:val="00171165"/>
    <w:rsid w:val="0017399F"/>
    <w:rsid w:val="00174E34"/>
    <w:rsid w:val="001754EC"/>
    <w:rsid w:val="00176006"/>
    <w:rsid w:val="00176DCD"/>
    <w:rsid w:val="0018039F"/>
    <w:rsid w:val="00181648"/>
    <w:rsid w:val="00186073"/>
    <w:rsid w:val="00186B20"/>
    <w:rsid w:val="0019327F"/>
    <w:rsid w:val="00193E61"/>
    <w:rsid w:val="001944DC"/>
    <w:rsid w:val="00194F00"/>
    <w:rsid w:val="0019538A"/>
    <w:rsid w:val="001B059F"/>
    <w:rsid w:val="001B1506"/>
    <w:rsid w:val="001B4B47"/>
    <w:rsid w:val="001B5556"/>
    <w:rsid w:val="001C05B8"/>
    <w:rsid w:val="001C241D"/>
    <w:rsid w:val="001C2A98"/>
    <w:rsid w:val="001C3F6C"/>
    <w:rsid w:val="001C4E19"/>
    <w:rsid w:val="001C7029"/>
    <w:rsid w:val="001D2DCD"/>
    <w:rsid w:val="001D44BC"/>
    <w:rsid w:val="001D617C"/>
    <w:rsid w:val="001D7038"/>
    <w:rsid w:val="001E27F3"/>
    <w:rsid w:val="001E2F78"/>
    <w:rsid w:val="001E3278"/>
    <w:rsid w:val="001F515F"/>
    <w:rsid w:val="001F7007"/>
    <w:rsid w:val="001F7015"/>
    <w:rsid w:val="001F7F58"/>
    <w:rsid w:val="002004FE"/>
    <w:rsid w:val="00202F64"/>
    <w:rsid w:val="00206BB3"/>
    <w:rsid w:val="0021097E"/>
    <w:rsid w:val="00210AE0"/>
    <w:rsid w:val="002110A6"/>
    <w:rsid w:val="00217B0E"/>
    <w:rsid w:val="00220709"/>
    <w:rsid w:val="0022228A"/>
    <w:rsid w:val="002239B9"/>
    <w:rsid w:val="002241AF"/>
    <w:rsid w:val="00230F60"/>
    <w:rsid w:val="0023323F"/>
    <w:rsid w:val="0023471C"/>
    <w:rsid w:val="0023500B"/>
    <w:rsid w:val="00236B9B"/>
    <w:rsid w:val="00241119"/>
    <w:rsid w:val="0024112B"/>
    <w:rsid w:val="0024276E"/>
    <w:rsid w:val="002445C8"/>
    <w:rsid w:val="00246ECC"/>
    <w:rsid w:val="002527F6"/>
    <w:rsid w:val="002535FC"/>
    <w:rsid w:val="00254BB6"/>
    <w:rsid w:val="002561D7"/>
    <w:rsid w:val="00257385"/>
    <w:rsid w:val="00257667"/>
    <w:rsid w:val="002576B8"/>
    <w:rsid w:val="00257778"/>
    <w:rsid w:val="00260D24"/>
    <w:rsid w:val="00261377"/>
    <w:rsid w:val="00262AC5"/>
    <w:rsid w:val="00266597"/>
    <w:rsid w:val="00270139"/>
    <w:rsid w:val="0027118A"/>
    <w:rsid w:val="00271517"/>
    <w:rsid w:val="00271A2E"/>
    <w:rsid w:val="002722F1"/>
    <w:rsid w:val="0027234B"/>
    <w:rsid w:val="00272578"/>
    <w:rsid w:val="002727E8"/>
    <w:rsid w:val="00272B4A"/>
    <w:rsid w:val="00272E7E"/>
    <w:rsid w:val="00274718"/>
    <w:rsid w:val="0027593E"/>
    <w:rsid w:val="00275BB3"/>
    <w:rsid w:val="002837CA"/>
    <w:rsid w:val="00284345"/>
    <w:rsid w:val="0028448F"/>
    <w:rsid w:val="002875DF"/>
    <w:rsid w:val="002909D0"/>
    <w:rsid w:val="002911B1"/>
    <w:rsid w:val="002912C0"/>
    <w:rsid w:val="00291716"/>
    <w:rsid w:val="00291B15"/>
    <w:rsid w:val="00291BBD"/>
    <w:rsid w:val="00292AC2"/>
    <w:rsid w:val="002952BD"/>
    <w:rsid w:val="002A212C"/>
    <w:rsid w:val="002A2E84"/>
    <w:rsid w:val="002A3B4E"/>
    <w:rsid w:val="002A43FC"/>
    <w:rsid w:val="002A5A4E"/>
    <w:rsid w:val="002A655F"/>
    <w:rsid w:val="002B2BE3"/>
    <w:rsid w:val="002B35A4"/>
    <w:rsid w:val="002B35E2"/>
    <w:rsid w:val="002B768A"/>
    <w:rsid w:val="002C0844"/>
    <w:rsid w:val="002C1E8A"/>
    <w:rsid w:val="002C26B1"/>
    <w:rsid w:val="002C4D88"/>
    <w:rsid w:val="002C7717"/>
    <w:rsid w:val="002C7770"/>
    <w:rsid w:val="002C7920"/>
    <w:rsid w:val="002D09E4"/>
    <w:rsid w:val="002D342A"/>
    <w:rsid w:val="002D35F6"/>
    <w:rsid w:val="002E1111"/>
    <w:rsid w:val="002E12E4"/>
    <w:rsid w:val="002E3693"/>
    <w:rsid w:val="002E68D4"/>
    <w:rsid w:val="002E7053"/>
    <w:rsid w:val="002F07F6"/>
    <w:rsid w:val="002F0EBA"/>
    <w:rsid w:val="002F1691"/>
    <w:rsid w:val="002F1A48"/>
    <w:rsid w:val="002F4978"/>
    <w:rsid w:val="002F700F"/>
    <w:rsid w:val="002F76EC"/>
    <w:rsid w:val="00302FD7"/>
    <w:rsid w:val="00303607"/>
    <w:rsid w:val="00304FE0"/>
    <w:rsid w:val="00305133"/>
    <w:rsid w:val="003066CD"/>
    <w:rsid w:val="00306B86"/>
    <w:rsid w:val="00313BC0"/>
    <w:rsid w:val="00314A70"/>
    <w:rsid w:val="00317479"/>
    <w:rsid w:val="003205E0"/>
    <w:rsid w:val="00323453"/>
    <w:rsid w:val="0032385A"/>
    <w:rsid w:val="00323ADD"/>
    <w:rsid w:val="003254FD"/>
    <w:rsid w:val="00327BFF"/>
    <w:rsid w:val="003304B7"/>
    <w:rsid w:val="0033062B"/>
    <w:rsid w:val="00335401"/>
    <w:rsid w:val="00342177"/>
    <w:rsid w:val="00345B57"/>
    <w:rsid w:val="00350D0A"/>
    <w:rsid w:val="003513FC"/>
    <w:rsid w:val="0035285B"/>
    <w:rsid w:val="003539A1"/>
    <w:rsid w:val="003541E9"/>
    <w:rsid w:val="00354F64"/>
    <w:rsid w:val="00360147"/>
    <w:rsid w:val="003623B7"/>
    <w:rsid w:val="003642F3"/>
    <w:rsid w:val="003666D0"/>
    <w:rsid w:val="00366B92"/>
    <w:rsid w:val="00367A6F"/>
    <w:rsid w:val="0037001C"/>
    <w:rsid w:val="0037028E"/>
    <w:rsid w:val="00370AF1"/>
    <w:rsid w:val="003713B8"/>
    <w:rsid w:val="00372283"/>
    <w:rsid w:val="00374A65"/>
    <w:rsid w:val="00380705"/>
    <w:rsid w:val="00381106"/>
    <w:rsid w:val="00383BF4"/>
    <w:rsid w:val="00383F06"/>
    <w:rsid w:val="00386A00"/>
    <w:rsid w:val="00386D82"/>
    <w:rsid w:val="0038755D"/>
    <w:rsid w:val="00390365"/>
    <w:rsid w:val="00391FBB"/>
    <w:rsid w:val="00392071"/>
    <w:rsid w:val="00395CF0"/>
    <w:rsid w:val="003A3E6F"/>
    <w:rsid w:val="003A4468"/>
    <w:rsid w:val="003A44A4"/>
    <w:rsid w:val="003A474F"/>
    <w:rsid w:val="003A6CC6"/>
    <w:rsid w:val="003A7714"/>
    <w:rsid w:val="003A7A48"/>
    <w:rsid w:val="003B06E3"/>
    <w:rsid w:val="003B1526"/>
    <w:rsid w:val="003B2B86"/>
    <w:rsid w:val="003B4B4C"/>
    <w:rsid w:val="003B5B80"/>
    <w:rsid w:val="003B5CC5"/>
    <w:rsid w:val="003B65CD"/>
    <w:rsid w:val="003B69AA"/>
    <w:rsid w:val="003B74ED"/>
    <w:rsid w:val="003C396A"/>
    <w:rsid w:val="003C70CF"/>
    <w:rsid w:val="003D04CB"/>
    <w:rsid w:val="003D13A1"/>
    <w:rsid w:val="003D22DB"/>
    <w:rsid w:val="003D2D67"/>
    <w:rsid w:val="003D788C"/>
    <w:rsid w:val="003E09EF"/>
    <w:rsid w:val="003E1C88"/>
    <w:rsid w:val="003E2AED"/>
    <w:rsid w:val="003E34CC"/>
    <w:rsid w:val="003F1355"/>
    <w:rsid w:val="003F1A9B"/>
    <w:rsid w:val="003F23AA"/>
    <w:rsid w:val="003F3010"/>
    <w:rsid w:val="003F3481"/>
    <w:rsid w:val="003F5305"/>
    <w:rsid w:val="003F584A"/>
    <w:rsid w:val="0040314F"/>
    <w:rsid w:val="00405F91"/>
    <w:rsid w:val="00406DED"/>
    <w:rsid w:val="004071DA"/>
    <w:rsid w:val="004124A0"/>
    <w:rsid w:val="00414997"/>
    <w:rsid w:val="004155E0"/>
    <w:rsid w:val="0042088C"/>
    <w:rsid w:val="00422FD9"/>
    <w:rsid w:val="004258E4"/>
    <w:rsid w:val="00426512"/>
    <w:rsid w:val="004269EB"/>
    <w:rsid w:val="00426D82"/>
    <w:rsid w:val="004276F4"/>
    <w:rsid w:val="004277A4"/>
    <w:rsid w:val="0043078C"/>
    <w:rsid w:val="004315A6"/>
    <w:rsid w:val="00433C9D"/>
    <w:rsid w:val="00434538"/>
    <w:rsid w:val="00435556"/>
    <w:rsid w:val="00435995"/>
    <w:rsid w:val="00436BD4"/>
    <w:rsid w:val="00436F08"/>
    <w:rsid w:val="00440ABD"/>
    <w:rsid w:val="00444D27"/>
    <w:rsid w:val="004454FF"/>
    <w:rsid w:val="00446878"/>
    <w:rsid w:val="00447A9D"/>
    <w:rsid w:val="00450527"/>
    <w:rsid w:val="00452E27"/>
    <w:rsid w:val="00453665"/>
    <w:rsid w:val="00456565"/>
    <w:rsid w:val="004625F4"/>
    <w:rsid w:val="00462879"/>
    <w:rsid w:val="00462A0C"/>
    <w:rsid w:val="004641DD"/>
    <w:rsid w:val="004655B2"/>
    <w:rsid w:val="00466A4C"/>
    <w:rsid w:val="0047165E"/>
    <w:rsid w:val="00472AB1"/>
    <w:rsid w:val="00473C3B"/>
    <w:rsid w:val="00473C55"/>
    <w:rsid w:val="00475242"/>
    <w:rsid w:val="00475A15"/>
    <w:rsid w:val="004769FA"/>
    <w:rsid w:val="0048111E"/>
    <w:rsid w:val="00481965"/>
    <w:rsid w:val="00495201"/>
    <w:rsid w:val="004955C7"/>
    <w:rsid w:val="00495A9E"/>
    <w:rsid w:val="00497D59"/>
    <w:rsid w:val="004A00BC"/>
    <w:rsid w:val="004A1524"/>
    <w:rsid w:val="004A179F"/>
    <w:rsid w:val="004A24B6"/>
    <w:rsid w:val="004A3A48"/>
    <w:rsid w:val="004A4F92"/>
    <w:rsid w:val="004A7AC1"/>
    <w:rsid w:val="004B028B"/>
    <w:rsid w:val="004B2314"/>
    <w:rsid w:val="004B3217"/>
    <w:rsid w:val="004B3AE8"/>
    <w:rsid w:val="004B47B1"/>
    <w:rsid w:val="004B56F0"/>
    <w:rsid w:val="004B592E"/>
    <w:rsid w:val="004B696D"/>
    <w:rsid w:val="004B69AB"/>
    <w:rsid w:val="004C1532"/>
    <w:rsid w:val="004C3DBB"/>
    <w:rsid w:val="004C4BF9"/>
    <w:rsid w:val="004C5F83"/>
    <w:rsid w:val="004C6A8B"/>
    <w:rsid w:val="004D16AB"/>
    <w:rsid w:val="004E0C79"/>
    <w:rsid w:val="004E3D45"/>
    <w:rsid w:val="004F238C"/>
    <w:rsid w:val="004F60AE"/>
    <w:rsid w:val="004F7FA8"/>
    <w:rsid w:val="00500085"/>
    <w:rsid w:val="005005AC"/>
    <w:rsid w:val="005007D5"/>
    <w:rsid w:val="0050095E"/>
    <w:rsid w:val="005010BC"/>
    <w:rsid w:val="005010D2"/>
    <w:rsid w:val="005011FD"/>
    <w:rsid w:val="0050476B"/>
    <w:rsid w:val="00504DFB"/>
    <w:rsid w:val="0050628C"/>
    <w:rsid w:val="005068B8"/>
    <w:rsid w:val="00506921"/>
    <w:rsid w:val="00506C0B"/>
    <w:rsid w:val="0051184D"/>
    <w:rsid w:val="00511FDE"/>
    <w:rsid w:val="005136C7"/>
    <w:rsid w:val="00515C59"/>
    <w:rsid w:val="0052288F"/>
    <w:rsid w:val="0052785D"/>
    <w:rsid w:val="00532C47"/>
    <w:rsid w:val="00532EC9"/>
    <w:rsid w:val="00533914"/>
    <w:rsid w:val="00534F44"/>
    <w:rsid w:val="00536E25"/>
    <w:rsid w:val="00537098"/>
    <w:rsid w:val="00537B7F"/>
    <w:rsid w:val="005436CC"/>
    <w:rsid w:val="00546015"/>
    <w:rsid w:val="0054798F"/>
    <w:rsid w:val="00550C59"/>
    <w:rsid w:val="00551E99"/>
    <w:rsid w:val="00556CF8"/>
    <w:rsid w:val="00557BDD"/>
    <w:rsid w:val="0056346A"/>
    <w:rsid w:val="00563834"/>
    <w:rsid w:val="005649D0"/>
    <w:rsid w:val="00565F9C"/>
    <w:rsid w:val="00571F16"/>
    <w:rsid w:val="0057300E"/>
    <w:rsid w:val="005749E8"/>
    <w:rsid w:val="00574AA5"/>
    <w:rsid w:val="00575FBD"/>
    <w:rsid w:val="005760AE"/>
    <w:rsid w:val="0057698B"/>
    <w:rsid w:val="00577C63"/>
    <w:rsid w:val="005808A7"/>
    <w:rsid w:val="00581D09"/>
    <w:rsid w:val="0058247F"/>
    <w:rsid w:val="005841A6"/>
    <w:rsid w:val="0058448A"/>
    <w:rsid w:val="00586081"/>
    <w:rsid w:val="0058679C"/>
    <w:rsid w:val="00591B4E"/>
    <w:rsid w:val="005927A7"/>
    <w:rsid w:val="005934EC"/>
    <w:rsid w:val="00594218"/>
    <w:rsid w:val="00596541"/>
    <w:rsid w:val="005968B1"/>
    <w:rsid w:val="00597356"/>
    <w:rsid w:val="005A1803"/>
    <w:rsid w:val="005A58C1"/>
    <w:rsid w:val="005A6820"/>
    <w:rsid w:val="005B2E5C"/>
    <w:rsid w:val="005B3D2D"/>
    <w:rsid w:val="005B679E"/>
    <w:rsid w:val="005C00AA"/>
    <w:rsid w:val="005C0192"/>
    <w:rsid w:val="005C30AC"/>
    <w:rsid w:val="005C4175"/>
    <w:rsid w:val="005C4E54"/>
    <w:rsid w:val="005C50E6"/>
    <w:rsid w:val="005D130D"/>
    <w:rsid w:val="005D1B4F"/>
    <w:rsid w:val="005D350E"/>
    <w:rsid w:val="005D51D1"/>
    <w:rsid w:val="005D531C"/>
    <w:rsid w:val="005D576D"/>
    <w:rsid w:val="005D5C19"/>
    <w:rsid w:val="005D5F88"/>
    <w:rsid w:val="005E25FF"/>
    <w:rsid w:val="005E4F96"/>
    <w:rsid w:val="005E64D8"/>
    <w:rsid w:val="005E665C"/>
    <w:rsid w:val="005E71AE"/>
    <w:rsid w:val="005E7813"/>
    <w:rsid w:val="005F270C"/>
    <w:rsid w:val="005F3347"/>
    <w:rsid w:val="005F347D"/>
    <w:rsid w:val="005F5283"/>
    <w:rsid w:val="005F6A5F"/>
    <w:rsid w:val="00603B4E"/>
    <w:rsid w:val="00603DCA"/>
    <w:rsid w:val="006077CB"/>
    <w:rsid w:val="00611BAF"/>
    <w:rsid w:val="0061266A"/>
    <w:rsid w:val="006148A8"/>
    <w:rsid w:val="00614A29"/>
    <w:rsid w:val="00617C79"/>
    <w:rsid w:val="00625BFF"/>
    <w:rsid w:val="00630AAF"/>
    <w:rsid w:val="00630ADB"/>
    <w:rsid w:val="00630C7B"/>
    <w:rsid w:val="00634AD8"/>
    <w:rsid w:val="00635538"/>
    <w:rsid w:val="00636B56"/>
    <w:rsid w:val="00637271"/>
    <w:rsid w:val="00637757"/>
    <w:rsid w:val="0064177A"/>
    <w:rsid w:val="00641AA8"/>
    <w:rsid w:val="006422A4"/>
    <w:rsid w:val="006434AA"/>
    <w:rsid w:val="00643551"/>
    <w:rsid w:val="00643A30"/>
    <w:rsid w:val="00643C46"/>
    <w:rsid w:val="00644595"/>
    <w:rsid w:val="00646D5B"/>
    <w:rsid w:val="00650945"/>
    <w:rsid w:val="00652135"/>
    <w:rsid w:val="00653154"/>
    <w:rsid w:val="006552FC"/>
    <w:rsid w:val="00655BD4"/>
    <w:rsid w:val="006579DC"/>
    <w:rsid w:val="00657ED8"/>
    <w:rsid w:val="00660C05"/>
    <w:rsid w:val="0066229F"/>
    <w:rsid w:val="00663356"/>
    <w:rsid w:val="00663930"/>
    <w:rsid w:val="00663D9A"/>
    <w:rsid w:val="006641E3"/>
    <w:rsid w:val="0066624A"/>
    <w:rsid w:val="006671D9"/>
    <w:rsid w:val="00670288"/>
    <w:rsid w:val="00670B9B"/>
    <w:rsid w:val="00671139"/>
    <w:rsid w:val="00671BAF"/>
    <w:rsid w:val="00672036"/>
    <w:rsid w:val="00672DC4"/>
    <w:rsid w:val="00674553"/>
    <w:rsid w:val="00675ABA"/>
    <w:rsid w:val="00681802"/>
    <w:rsid w:val="00681A11"/>
    <w:rsid w:val="006826E3"/>
    <w:rsid w:val="00684F21"/>
    <w:rsid w:val="00686840"/>
    <w:rsid w:val="00690765"/>
    <w:rsid w:val="006974B2"/>
    <w:rsid w:val="006A03C7"/>
    <w:rsid w:val="006A29F1"/>
    <w:rsid w:val="006A50D6"/>
    <w:rsid w:val="006A50F0"/>
    <w:rsid w:val="006A6D23"/>
    <w:rsid w:val="006A7177"/>
    <w:rsid w:val="006B1F1C"/>
    <w:rsid w:val="006B2AD4"/>
    <w:rsid w:val="006B34C7"/>
    <w:rsid w:val="006B5C61"/>
    <w:rsid w:val="006C0580"/>
    <w:rsid w:val="006C376D"/>
    <w:rsid w:val="006C3D06"/>
    <w:rsid w:val="006C5351"/>
    <w:rsid w:val="006D1FDC"/>
    <w:rsid w:val="006D44A2"/>
    <w:rsid w:val="006D7F18"/>
    <w:rsid w:val="006E1AFA"/>
    <w:rsid w:val="006E3439"/>
    <w:rsid w:val="006E637B"/>
    <w:rsid w:val="006F08B9"/>
    <w:rsid w:val="006F376F"/>
    <w:rsid w:val="006F3E3F"/>
    <w:rsid w:val="006F5D5F"/>
    <w:rsid w:val="006F789C"/>
    <w:rsid w:val="007013FB"/>
    <w:rsid w:val="00703109"/>
    <w:rsid w:val="007036C9"/>
    <w:rsid w:val="00704F5D"/>
    <w:rsid w:val="0070550A"/>
    <w:rsid w:val="0070780D"/>
    <w:rsid w:val="00710087"/>
    <w:rsid w:val="0071020A"/>
    <w:rsid w:val="007110A1"/>
    <w:rsid w:val="007117C1"/>
    <w:rsid w:val="00713734"/>
    <w:rsid w:val="00714D69"/>
    <w:rsid w:val="00716988"/>
    <w:rsid w:val="00716C8F"/>
    <w:rsid w:val="00720234"/>
    <w:rsid w:val="00721217"/>
    <w:rsid w:val="00721573"/>
    <w:rsid w:val="0072586B"/>
    <w:rsid w:val="00725EB0"/>
    <w:rsid w:val="00726784"/>
    <w:rsid w:val="00727587"/>
    <w:rsid w:val="00731BF4"/>
    <w:rsid w:val="00732313"/>
    <w:rsid w:val="00734E8D"/>
    <w:rsid w:val="00735083"/>
    <w:rsid w:val="00740AF9"/>
    <w:rsid w:val="00741B2C"/>
    <w:rsid w:val="0074299B"/>
    <w:rsid w:val="00742A39"/>
    <w:rsid w:val="00743FA7"/>
    <w:rsid w:val="007447F1"/>
    <w:rsid w:val="00744D0E"/>
    <w:rsid w:val="00745135"/>
    <w:rsid w:val="0074578F"/>
    <w:rsid w:val="00751C7D"/>
    <w:rsid w:val="007561E3"/>
    <w:rsid w:val="007634E3"/>
    <w:rsid w:val="00763DC3"/>
    <w:rsid w:val="00766660"/>
    <w:rsid w:val="00767958"/>
    <w:rsid w:val="00771826"/>
    <w:rsid w:val="00771DA4"/>
    <w:rsid w:val="007816D8"/>
    <w:rsid w:val="00785078"/>
    <w:rsid w:val="00785458"/>
    <w:rsid w:val="007926F0"/>
    <w:rsid w:val="00794A90"/>
    <w:rsid w:val="00794F18"/>
    <w:rsid w:val="00795509"/>
    <w:rsid w:val="007978B5"/>
    <w:rsid w:val="007A0BBE"/>
    <w:rsid w:val="007A0EC0"/>
    <w:rsid w:val="007A1BFC"/>
    <w:rsid w:val="007A2271"/>
    <w:rsid w:val="007A22CA"/>
    <w:rsid w:val="007A5D16"/>
    <w:rsid w:val="007B0413"/>
    <w:rsid w:val="007B1711"/>
    <w:rsid w:val="007B1E47"/>
    <w:rsid w:val="007B301D"/>
    <w:rsid w:val="007C0809"/>
    <w:rsid w:val="007C1DCD"/>
    <w:rsid w:val="007C2618"/>
    <w:rsid w:val="007C28DB"/>
    <w:rsid w:val="007C364A"/>
    <w:rsid w:val="007C5C0C"/>
    <w:rsid w:val="007C682A"/>
    <w:rsid w:val="007C732A"/>
    <w:rsid w:val="007D13BA"/>
    <w:rsid w:val="007D297A"/>
    <w:rsid w:val="007D2F6F"/>
    <w:rsid w:val="007D4EE7"/>
    <w:rsid w:val="007E0CBB"/>
    <w:rsid w:val="007E47FC"/>
    <w:rsid w:val="007E527B"/>
    <w:rsid w:val="007E6EAC"/>
    <w:rsid w:val="007E72B7"/>
    <w:rsid w:val="007F394A"/>
    <w:rsid w:val="007F455B"/>
    <w:rsid w:val="007F4D47"/>
    <w:rsid w:val="008003DA"/>
    <w:rsid w:val="00801C17"/>
    <w:rsid w:val="0080396E"/>
    <w:rsid w:val="00803D06"/>
    <w:rsid w:val="00805B57"/>
    <w:rsid w:val="00806E50"/>
    <w:rsid w:val="008076EB"/>
    <w:rsid w:val="00811EBB"/>
    <w:rsid w:val="00812E45"/>
    <w:rsid w:val="00813D4F"/>
    <w:rsid w:val="00815510"/>
    <w:rsid w:val="00815B77"/>
    <w:rsid w:val="00816517"/>
    <w:rsid w:val="008169B7"/>
    <w:rsid w:val="008169C7"/>
    <w:rsid w:val="00826C16"/>
    <w:rsid w:val="00832D14"/>
    <w:rsid w:val="00832E96"/>
    <w:rsid w:val="00832F21"/>
    <w:rsid w:val="00835656"/>
    <w:rsid w:val="00836953"/>
    <w:rsid w:val="00837335"/>
    <w:rsid w:val="00843454"/>
    <w:rsid w:val="00846807"/>
    <w:rsid w:val="00846F14"/>
    <w:rsid w:val="00847B27"/>
    <w:rsid w:val="008508E5"/>
    <w:rsid w:val="00850EB6"/>
    <w:rsid w:val="00851386"/>
    <w:rsid w:val="00852100"/>
    <w:rsid w:val="00853474"/>
    <w:rsid w:val="00853CE4"/>
    <w:rsid w:val="008548C8"/>
    <w:rsid w:val="008556B0"/>
    <w:rsid w:val="00856959"/>
    <w:rsid w:val="00856FD3"/>
    <w:rsid w:val="00857E7B"/>
    <w:rsid w:val="00864471"/>
    <w:rsid w:val="00864ED3"/>
    <w:rsid w:val="00865163"/>
    <w:rsid w:val="008657D2"/>
    <w:rsid w:val="00866172"/>
    <w:rsid w:val="0086784C"/>
    <w:rsid w:val="00867CE9"/>
    <w:rsid w:val="00867FDA"/>
    <w:rsid w:val="0087140D"/>
    <w:rsid w:val="00871762"/>
    <w:rsid w:val="00875106"/>
    <w:rsid w:val="00876E78"/>
    <w:rsid w:val="00877355"/>
    <w:rsid w:val="0088098E"/>
    <w:rsid w:val="00880B67"/>
    <w:rsid w:val="0088172C"/>
    <w:rsid w:val="0088576B"/>
    <w:rsid w:val="00890EB2"/>
    <w:rsid w:val="00891C81"/>
    <w:rsid w:val="00891D0E"/>
    <w:rsid w:val="0089239B"/>
    <w:rsid w:val="008943A4"/>
    <w:rsid w:val="008A0FEF"/>
    <w:rsid w:val="008A11DE"/>
    <w:rsid w:val="008B0E67"/>
    <w:rsid w:val="008B3E77"/>
    <w:rsid w:val="008B4443"/>
    <w:rsid w:val="008B499C"/>
    <w:rsid w:val="008B4B1B"/>
    <w:rsid w:val="008B5C1B"/>
    <w:rsid w:val="008B7338"/>
    <w:rsid w:val="008C01A0"/>
    <w:rsid w:val="008C0539"/>
    <w:rsid w:val="008C6C99"/>
    <w:rsid w:val="008D0F57"/>
    <w:rsid w:val="008D1866"/>
    <w:rsid w:val="008D27F8"/>
    <w:rsid w:val="008D3973"/>
    <w:rsid w:val="008D6412"/>
    <w:rsid w:val="008E246D"/>
    <w:rsid w:val="008E3CC7"/>
    <w:rsid w:val="008E469B"/>
    <w:rsid w:val="008E4E54"/>
    <w:rsid w:val="008E6552"/>
    <w:rsid w:val="008E65FD"/>
    <w:rsid w:val="008F0D7A"/>
    <w:rsid w:val="008F0D95"/>
    <w:rsid w:val="008F3A10"/>
    <w:rsid w:val="008F3D9C"/>
    <w:rsid w:val="008F44D9"/>
    <w:rsid w:val="008F49AB"/>
    <w:rsid w:val="008F49B4"/>
    <w:rsid w:val="00901611"/>
    <w:rsid w:val="00902D4D"/>
    <w:rsid w:val="00903DAC"/>
    <w:rsid w:val="009051AC"/>
    <w:rsid w:val="00905C70"/>
    <w:rsid w:val="00907649"/>
    <w:rsid w:val="00910A09"/>
    <w:rsid w:val="00911456"/>
    <w:rsid w:val="0091223D"/>
    <w:rsid w:val="0091480F"/>
    <w:rsid w:val="009149A0"/>
    <w:rsid w:val="00921C1D"/>
    <w:rsid w:val="00922963"/>
    <w:rsid w:val="00924E2F"/>
    <w:rsid w:val="00927023"/>
    <w:rsid w:val="00934ABB"/>
    <w:rsid w:val="0093580C"/>
    <w:rsid w:val="00935D5E"/>
    <w:rsid w:val="00935ED8"/>
    <w:rsid w:val="0094290B"/>
    <w:rsid w:val="00944D3D"/>
    <w:rsid w:val="009462F0"/>
    <w:rsid w:val="00950121"/>
    <w:rsid w:val="0095017A"/>
    <w:rsid w:val="009508EB"/>
    <w:rsid w:val="00953820"/>
    <w:rsid w:val="00953895"/>
    <w:rsid w:val="00953BE9"/>
    <w:rsid w:val="00954FD9"/>
    <w:rsid w:val="00955418"/>
    <w:rsid w:val="009625F4"/>
    <w:rsid w:val="0096265B"/>
    <w:rsid w:val="0096341F"/>
    <w:rsid w:val="00966E9F"/>
    <w:rsid w:val="00967337"/>
    <w:rsid w:val="00970123"/>
    <w:rsid w:val="00971661"/>
    <w:rsid w:val="00971DDF"/>
    <w:rsid w:val="00973D87"/>
    <w:rsid w:val="009825E9"/>
    <w:rsid w:val="009831FC"/>
    <w:rsid w:val="009845F2"/>
    <w:rsid w:val="00986160"/>
    <w:rsid w:val="00986277"/>
    <w:rsid w:val="00986408"/>
    <w:rsid w:val="009866D7"/>
    <w:rsid w:val="00986AF1"/>
    <w:rsid w:val="00987AFD"/>
    <w:rsid w:val="009901A5"/>
    <w:rsid w:val="00992A90"/>
    <w:rsid w:val="0099389C"/>
    <w:rsid w:val="00994314"/>
    <w:rsid w:val="00995E9C"/>
    <w:rsid w:val="00996CD3"/>
    <w:rsid w:val="009A1B5C"/>
    <w:rsid w:val="009A1E2E"/>
    <w:rsid w:val="009A21DF"/>
    <w:rsid w:val="009A2350"/>
    <w:rsid w:val="009B0A75"/>
    <w:rsid w:val="009B2027"/>
    <w:rsid w:val="009B20E7"/>
    <w:rsid w:val="009B45A0"/>
    <w:rsid w:val="009B47DE"/>
    <w:rsid w:val="009B4A3A"/>
    <w:rsid w:val="009B6A3E"/>
    <w:rsid w:val="009B7AA4"/>
    <w:rsid w:val="009C03DC"/>
    <w:rsid w:val="009C0CD4"/>
    <w:rsid w:val="009C5943"/>
    <w:rsid w:val="009D0C79"/>
    <w:rsid w:val="009D20C8"/>
    <w:rsid w:val="009D2E50"/>
    <w:rsid w:val="009D3FCA"/>
    <w:rsid w:val="009E0230"/>
    <w:rsid w:val="009E0D93"/>
    <w:rsid w:val="009E1C8B"/>
    <w:rsid w:val="009E2EA9"/>
    <w:rsid w:val="009E34C0"/>
    <w:rsid w:val="009E3C85"/>
    <w:rsid w:val="009E6D02"/>
    <w:rsid w:val="009E7621"/>
    <w:rsid w:val="009F1649"/>
    <w:rsid w:val="009F2225"/>
    <w:rsid w:val="009F2246"/>
    <w:rsid w:val="009F6784"/>
    <w:rsid w:val="009F7A51"/>
    <w:rsid w:val="00A000DA"/>
    <w:rsid w:val="00A01A71"/>
    <w:rsid w:val="00A01BFE"/>
    <w:rsid w:val="00A0348D"/>
    <w:rsid w:val="00A03663"/>
    <w:rsid w:val="00A03775"/>
    <w:rsid w:val="00A05EBB"/>
    <w:rsid w:val="00A06BEF"/>
    <w:rsid w:val="00A06FCC"/>
    <w:rsid w:val="00A11CC8"/>
    <w:rsid w:val="00A1405A"/>
    <w:rsid w:val="00A1746F"/>
    <w:rsid w:val="00A21755"/>
    <w:rsid w:val="00A239D6"/>
    <w:rsid w:val="00A23ED7"/>
    <w:rsid w:val="00A24D94"/>
    <w:rsid w:val="00A25AA2"/>
    <w:rsid w:val="00A26CD9"/>
    <w:rsid w:val="00A31B62"/>
    <w:rsid w:val="00A322D7"/>
    <w:rsid w:val="00A32E63"/>
    <w:rsid w:val="00A33DD6"/>
    <w:rsid w:val="00A42330"/>
    <w:rsid w:val="00A436B3"/>
    <w:rsid w:val="00A44AEC"/>
    <w:rsid w:val="00A46232"/>
    <w:rsid w:val="00A51E18"/>
    <w:rsid w:val="00A5387A"/>
    <w:rsid w:val="00A544A3"/>
    <w:rsid w:val="00A54636"/>
    <w:rsid w:val="00A55236"/>
    <w:rsid w:val="00A55F39"/>
    <w:rsid w:val="00A56850"/>
    <w:rsid w:val="00A601D9"/>
    <w:rsid w:val="00A60E02"/>
    <w:rsid w:val="00A6152E"/>
    <w:rsid w:val="00A65878"/>
    <w:rsid w:val="00A661F7"/>
    <w:rsid w:val="00A667FD"/>
    <w:rsid w:val="00A70039"/>
    <w:rsid w:val="00A7036E"/>
    <w:rsid w:val="00A7379B"/>
    <w:rsid w:val="00A73D8F"/>
    <w:rsid w:val="00A74ED8"/>
    <w:rsid w:val="00A80AAF"/>
    <w:rsid w:val="00A83884"/>
    <w:rsid w:val="00A860BA"/>
    <w:rsid w:val="00A866B0"/>
    <w:rsid w:val="00A868C0"/>
    <w:rsid w:val="00A87897"/>
    <w:rsid w:val="00A90D85"/>
    <w:rsid w:val="00A92743"/>
    <w:rsid w:val="00A92E3C"/>
    <w:rsid w:val="00A94D9D"/>
    <w:rsid w:val="00A95E1A"/>
    <w:rsid w:val="00A96C4C"/>
    <w:rsid w:val="00AA0EE1"/>
    <w:rsid w:val="00AA15F3"/>
    <w:rsid w:val="00AA25BA"/>
    <w:rsid w:val="00AA2DA6"/>
    <w:rsid w:val="00AA3A74"/>
    <w:rsid w:val="00AA5105"/>
    <w:rsid w:val="00AA6D80"/>
    <w:rsid w:val="00AB1348"/>
    <w:rsid w:val="00AB212F"/>
    <w:rsid w:val="00AB2670"/>
    <w:rsid w:val="00AB4C0B"/>
    <w:rsid w:val="00AB4F63"/>
    <w:rsid w:val="00AB514A"/>
    <w:rsid w:val="00AB55BF"/>
    <w:rsid w:val="00AB565F"/>
    <w:rsid w:val="00AB5D28"/>
    <w:rsid w:val="00AB5D47"/>
    <w:rsid w:val="00AB5DC6"/>
    <w:rsid w:val="00AB6ED4"/>
    <w:rsid w:val="00AC0F73"/>
    <w:rsid w:val="00AC6D8F"/>
    <w:rsid w:val="00AD12F9"/>
    <w:rsid w:val="00AD1BA6"/>
    <w:rsid w:val="00AD26AD"/>
    <w:rsid w:val="00AD4DE0"/>
    <w:rsid w:val="00AD7614"/>
    <w:rsid w:val="00AE0275"/>
    <w:rsid w:val="00AE1CA7"/>
    <w:rsid w:val="00AE3B71"/>
    <w:rsid w:val="00AE4FBD"/>
    <w:rsid w:val="00AE5B3C"/>
    <w:rsid w:val="00AE7B60"/>
    <w:rsid w:val="00AF01FF"/>
    <w:rsid w:val="00AF5070"/>
    <w:rsid w:val="00AF629A"/>
    <w:rsid w:val="00AF6538"/>
    <w:rsid w:val="00AF6D7B"/>
    <w:rsid w:val="00B049E2"/>
    <w:rsid w:val="00B04A3F"/>
    <w:rsid w:val="00B06199"/>
    <w:rsid w:val="00B071CD"/>
    <w:rsid w:val="00B117A3"/>
    <w:rsid w:val="00B13E3B"/>
    <w:rsid w:val="00B152DE"/>
    <w:rsid w:val="00B15890"/>
    <w:rsid w:val="00B16631"/>
    <w:rsid w:val="00B17D09"/>
    <w:rsid w:val="00B2049D"/>
    <w:rsid w:val="00B23141"/>
    <w:rsid w:val="00B24134"/>
    <w:rsid w:val="00B24319"/>
    <w:rsid w:val="00B249DA"/>
    <w:rsid w:val="00B31AC1"/>
    <w:rsid w:val="00B32EA1"/>
    <w:rsid w:val="00B33AD8"/>
    <w:rsid w:val="00B33B20"/>
    <w:rsid w:val="00B36E53"/>
    <w:rsid w:val="00B371AE"/>
    <w:rsid w:val="00B373A9"/>
    <w:rsid w:val="00B37788"/>
    <w:rsid w:val="00B40740"/>
    <w:rsid w:val="00B41F1B"/>
    <w:rsid w:val="00B42368"/>
    <w:rsid w:val="00B443B0"/>
    <w:rsid w:val="00B4572C"/>
    <w:rsid w:val="00B459D0"/>
    <w:rsid w:val="00B46CD8"/>
    <w:rsid w:val="00B472A7"/>
    <w:rsid w:val="00B4771A"/>
    <w:rsid w:val="00B52C8F"/>
    <w:rsid w:val="00B53C9E"/>
    <w:rsid w:val="00B54AE9"/>
    <w:rsid w:val="00B557AC"/>
    <w:rsid w:val="00B56219"/>
    <w:rsid w:val="00B56CC8"/>
    <w:rsid w:val="00B56DD8"/>
    <w:rsid w:val="00B7157E"/>
    <w:rsid w:val="00B71CAF"/>
    <w:rsid w:val="00B7298A"/>
    <w:rsid w:val="00B731A2"/>
    <w:rsid w:val="00B74BF4"/>
    <w:rsid w:val="00B76F85"/>
    <w:rsid w:val="00B80F77"/>
    <w:rsid w:val="00B81702"/>
    <w:rsid w:val="00B82126"/>
    <w:rsid w:val="00B831A9"/>
    <w:rsid w:val="00B844BA"/>
    <w:rsid w:val="00B84885"/>
    <w:rsid w:val="00B84F48"/>
    <w:rsid w:val="00B86015"/>
    <w:rsid w:val="00B86C8D"/>
    <w:rsid w:val="00B9207D"/>
    <w:rsid w:val="00B93773"/>
    <w:rsid w:val="00B93E90"/>
    <w:rsid w:val="00B940DE"/>
    <w:rsid w:val="00B94BAD"/>
    <w:rsid w:val="00B9567F"/>
    <w:rsid w:val="00BA0063"/>
    <w:rsid w:val="00BA0246"/>
    <w:rsid w:val="00BA0272"/>
    <w:rsid w:val="00BA029F"/>
    <w:rsid w:val="00BA0622"/>
    <w:rsid w:val="00BA1C57"/>
    <w:rsid w:val="00BA20A3"/>
    <w:rsid w:val="00BA3F2C"/>
    <w:rsid w:val="00BA5008"/>
    <w:rsid w:val="00BB1BF3"/>
    <w:rsid w:val="00BB29C9"/>
    <w:rsid w:val="00BB2DDE"/>
    <w:rsid w:val="00BB37D9"/>
    <w:rsid w:val="00BB4277"/>
    <w:rsid w:val="00BB446B"/>
    <w:rsid w:val="00BB5D7A"/>
    <w:rsid w:val="00BC0082"/>
    <w:rsid w:val="00BC3DFA"/>
    <w:rsid w:val="00BC4317"/>
    <w:rsid w:val="00BC57E8"/>
    <w:rsid w:val="00BC5B34"/>
    <w:rsid w:val="00BC644C"/>
    <w:rsid w:val="00BC7FC6"/>
    <w:rsid w:val="00BD04A2"/>
    <w:rsid w:val="00BD0842"/>
    <w:rsid w:val="00BD1E84"/>
    <w:rsid w:val="00BD21E2"/>
    <w:rsid w:val="00BD3B81"/>
    <w:rsid w:val="00BD4869"/>
    <w:rsid w:val="00BE04DA"/>
    <w:rsid w:val="00BE1448"/>
    <w:rsid w:val="00BE1A84"/>
    <w:rsid w:val="00BE1F6C"/>
    <w:rsid w:val="00BE401D"/>
    <w:rsid w:val="00BE4A36"/>
    <w:rsid w:val="00BE55B3"/>
    <w:rsid w:val="00BE5FD0"/>
    <w:rsid w:val="00BF1702"/>
    <w:rsid w:val="00BF3689"/>
    <w:rsid w:val="00BF3726"/>
    <w:rsid w:val="00BF4904"/>
    <w:rsid w:val="00C00E8D"/>
    <w:rsid w:val="00C0144A"/>
    <w:rsid w:val="00C03E4D"/>
    <w:rsid w:val="00C05090"/>
    <w:rsid w:val="00C0537F"/>
    <w:rsid w:val="00C12F1E"/>
    <w:rsid w:val="00C1317E"/>
    <w:rsid w:val="00C141C9"/>
    <w:rsid w:val="00C2109C"/>
    <w:rsid w:val="00C23688"/>
    <w:rsid w:val="00C23F49"/>
    <w:rsid w:val="00C24563"/>
    <w:rsid w:val="00C27567"/>
    <w:rsid w:val="00C27CBB"/>
    <w:rsid w:val="00C3029C"/>
    <w:rsid w:val="00C33E56"/>
    <w:rsid w:val="00C34B09"/>
    <w:rsid w:val="00C4191C"/>
    <w:rsid w:val="00C427AC"/>
    <w:rsid w:val="00C43C1F"/>
    <w:rsid w:val="00C46D53"/>
    <w:rsid w:val="00C50B00"/>
    <w:rsid w:val="00C517BD"/>
    <w:rsid w:val="00C51EB2"/>
    <w:rsid w:val="00C52619"/>
    <w:rsid w:val="00C53BD7"/>
    <w:rsid w:val="00C54FAE"/>
    <w:rsid w:val="00C558D0"/>
    <w:rsid w:val="00C563F9"/>
    <w:rsid w:val="00C56BFC"/>
    <w:rsid w:val="00C56FEA"/>
    <w:rsid w:val="00C57319"/>
    <w:rsid w:val="00C61849"/>
    <w:rsid w:val="00C62CD1"/>
    <w:rsid w:val="00C63819"/>
    <w:rsid w:val="00C64A4A"/>
    <w:rsid w:val="00C67982"/>
    <w:rsid w:val="00C736D2"/>
    <w:rsid w:val="00C755BA"/>
    <w:rsid w:val="00C81C23"/>
    <w:rsid w:val="00C84FB1"/>
    <w:rsid w:val="00C876BB"/>
    <w:rsid w:val="00C90CCF"/>
    <w:rsid w:val="00C9152C"/>
    <w:rsid w:val="00C91695"/>
    <w:rsid w:val="00C922AB"/>
    <w:rsid w:val="00C9263D"/>
    <w:rsid w:val="00C93DBD"/>
    <w:rsid w:val="00C95996"/>
    <w:rsid w:val="00C96FF6"/>
    <w:rsid w:val="00CA1BB2"/>
    <w:rsid w:val="00CA6673"/>
    <w:rsid w:val="00CB04D6"/>
    <w:rsid w:val="00CB05FF"/>
    <w:rsid w:val="00CB1306"/>
    <w:rsid w:val="00CB1AF9"/>
    <w:rsid w:val="00CB4ED2"/>
    <w:rsid w:val="00CB6C74"/>
    <w:rsid w:val="00CC1B70"/>
    <w:rsid w:val="00CC1F23"/>
    <w:rsid w:val="00CC359C"/>
    <w:rsid w:val="00CC420A"/>
    <w:rsid w:val="00CC49B3"/>
    <w:rsid w:val="00CC7D50"/>
    <w:rsid w:val="00CD04C9"/>
    <w:rsid w:val="00CD0C10"/>
    <w:rsid w:val="00CD156D"/>
    <w:rsid w:val="00CD3ADE"/>
    <w:rsid w:val="00CD415B"/>
    <w:rsid w:val="00CD7053"/>
    <w:rsid w:val="00CE0F2E"/>
    <w:rsid w:val="00CE1526"/>
    <w:rsid w:val="00CE1802"/>
    <w:rsid w:val="00CE22C7"/>
    <w:rsid w:val="00CE3C9C"/>
    <w:rsid w:val="00CE4AC8"/>
    <w:rsid w:val="00CE4D9D"/>
    <w:rsid w:val="00CE69D8"/>
    <w:rsid w:val="00CE6E2B"/>
    <w:rsid w:val="00CF16E5"/>
    <w:rsid w:val="00CF519D"/>
    <w:rsid w:val="00CF5395"/>
    <w:rsid w:val="00CF6A71"/>
    <w:rsid w:val="00CF7D7B"/>
    <w:rsid w:val="00D00767"/>
    <w:rsid w:val="00D02289"/>
    <w:rsid w:val="00D042A8"/>
    <w:rsid w:val="00D04999"/>
    <w:rsid w:val="00D04B93"/>
    <w:rsid w:val="00D05878"/>
    <w:rsid w:val="00D05FEA"/>
    <w:rsid w:val="00D06EA4"/>
    <w:rsid w:val="00D10D46"/>
    <w:rsid w:val="00D11192"/>
    <w:rsid w:val="00D1244A"/>
    <w:rsid w:val="00D127A5"/>
    <w:rsid w:val="00D13328"/>
    <w:rsid w:val="00D16668"/>
    <w:rsid w:val="00D2017B"/>
    <w:rsid w:val="00D2037D"/>
    <w:rsid w:val="00D20F3B"/>
    <w:rsid w:val="00D22CC4"/>
    <w:rsid w:val="00D23BBF"/>
    <w:rsid w:val="00D23C42"/>
    <w:rsid w:val="00D23F01"/>
    <w:rsid w:val="00D308CE"/>
    <w:rsid w:val="00D3346F"/>
    <w:rsid w:val="00D420B7"/>
    <w:rsid w:val="00D43E19"/>
    <w:rsid w:val="00D467D5"/>
    <w:rsid w:val="00D47974"/>
    <w:rsid w:val="00D509F8"/>
    <w:rsid w:val="00D53323"/>
    <w:rsid w:val="00D5377F"/>
    <w:rsid w:val="00D547F1"/>
    <w:rsid w:val="00D54A09"/>
    <w:rsid w:val="00D55894"/>
    <w:rsid w:val="00D55C93"/>
    <w:rsid w:val="00D56200"/>
    <w:rsid w:val="00D57208"/>
    <w:rsid w:val="00D60038"/>
    <w:rsid w:val="00D63490"/>
    <w:rsid w:val="00D66EDD"/>
    <w:rsid w:val="00D674A2"/>
    <w:rsid w:val="00D67620"/>
    <w:rsid w:val="00D70113"/>
    <w:rsid w:val="00D770E0"/>
    <w:rsid w:val="00D777F1"/>
    <w:rsid w:val="00D804E5"/>
    <w:rsid w:val="00D86D6E"/>
    <w:rsid w:val="00D90149"/>
    <w:rsid w:val="00D9062A"/>
    <w:rsid w:val="00D91C03"/>
    <w:rsid w:val="00D9284C"/>
    <w:rsid w:val="00D92FD5"/>
    <w:rsid w:val="00D93BDC"/>
    <w:rsid w:val="00D942E4"/>
    <w:rsid w:val="00D94EBC"/>
    <w:rsid w:val="00D95230"/>
    <w:rsid w:val="00DA0770"/>
    <w:rsid w:val="00DA19CD"/>
    <w:rsid w:val="00DA2057"/>
    <w:rsid w:val="00DA27DE"/>
    <w:rsid w:val="00DA299E"/>
    <w:rsid w:val="00DA362E"/>
    <w:rsid w:val="00DA37A2"/>
    <w:rsid w:val="00DA3CC0"/>
    <w:rsid w:val="00DA6012"/>
    <w:rsid w:val="00DB2907"/>
    <w:rsid w:val="00DB29AC"/>
    <w:rsid w:val="00DB2F47"/>
    <w:rsid w:val="00DB432E"/>
    <w:rsid w:val="00DB52A7"/>
    <w:rsid w:val="00DC4F61"/>
    <w:rsid w:val="00DC567C"/>
    <w:rsid w:val="00DC59B9"/>
    <w:rsid w:val="00DD5466"/>
    <w:rsid w:val="00DD5591"/>
    <w:rsid w:val="00DD59EB"/>
    <w:rsid w:val="00DD5D8F"/>
    <w:rsid w:val="00DE0022"/>
    <w:rsid w:val="00DE0A3D"/>
    <w:rsid w:val="00DE38A4"/>
    <w:rsid w:val="00DE47D6"/>
    <w:rsid w:val="00DE53D5"/>
    <w:rsid w:val="00DE6096"/>
    <w:rsid w:val="00DE6BFD"/>
    <w:rsid w:val="00DE7711"/>
    <w:rsid w:val="00DE7DC2"/>
    <w:rsid w:val="00DF029A"/>
    <w:rsid w:val="00DF056A"/>
    <w:rsid w:val="00DF2584"/>
    <w:rsid w:val="00DF27E3"/>
    <w:rsid w:val="00DF4474"/>
    <w:rsid w:val="00DF55A4"/>
    <w:rsid w:val="00DF62D5"/>
    <w:rsid w:val="00DF76B8"/>
    <w:rsid w:val="00E00C6F"/>
    <w:rsid w:val="00E021E3"/>
    <w:rsid w:val="00E0510B"/>
    <w:rsid w:val="00E06174"/>
    <w:rsid w:val="00E07B83"/>
    <w:rsid w:val="00E10B6C"/>
    <w:rsid w:val="00E146E2"/>
    <w:rsid w:val="00E178F1"/>
    <w:rsid w:val="00E20109"/>
    <w:rsid w:val="00E23C6A"/>
    <w:rsid w:val="00E24FC2"/>
    <w:rsid w:val="00E27818"/>
    <w:rsid w:val="00E27956"/>
    <w:rsid w:val="00E30597"/>
    <w:rsid w:val="00E318F3"/>
    <w:rsid w:val="00E34CBC"/>
    <w:rsid w:val="00E36912"/>
    <w:rsid w:val="00E3709F"/>
    <w:rsid w:val="00E37841"/>
    <w:rsid w:val="00E379D5"/>
    <w:rsid w:val="00E42475"/>
    <w:rsid w:val="00E429D0"/>
    <w:rsid w:val="00E4528B"/>
    <w:rsid w:val="00E46426"/>
    <w:rsid w:val="00E51979"/>
    <w:rsid w:val="00E53BCC"/>
    <w:rsid w:val="00E53E14"/>
    <w:rsid w:val="00E53E4A"/>
    <w:rsid w:val="00E54BD1"/>
    <w:rsid w:val="00E57CB2"/>
    <w:rsid w:val="00E604B4"/>
    <w:rsid w:val="00E63956"/>
    <w:rsid w:val="00E63E93"/>
    <w:rsid w:val="00E646C2"/>
    <w:rsid w:val="00E64D1F"/>
    <w:rsid w:val="00E664D7"/>
    <w:rsid w:val="00E66513"/>
    <w:rsid w:val="00E6673C"/>
    <w:rsid w:val="00E72595"/>
    <w:rsid w:val="00E8050A"/>
    <w:rsid w:val="00E8092F"/>
    <w:rsid w:val="00E81781"/>
    <w:rsid w:val="00E82FC2"/>
    <w:rsid w:val="00E85D09"/>
    <w:rsid w:val="00E875DA"/>
    <w:rsid w:val="00E93CD2"/>
    <w:rsid w:val="00E9400A"/>
    <w:rsid w:val="00E9520A"/>
    <w:rsid w:val="00E95290"/>
    <w:rsid w:val="00E96D5D"/>
    <w:rsid w:val="00EA1C79"/>
    <w:rsid w:val="00EA35DA"/>
    <w:rsid w:val="00EA70C9"/>
    <w:rsid w:val="00EA70F6"/>
    <w:rsid w:val="00EB186E"/>
    <w:rsid w:val="00EB1DB0"/>
    <w:rsid w:val="00EB1E31"/>
    <w:rsid w:val="00EB2431"/>
    <w:rsid w:val="00EB3172"/>
    <w:rsid w:val="00EB47DE"/>
    <w:rsid w:val="00EB47FD"/>
    <w:rsid w:val="00EB4B7B"/>
    <w:rsid w:val="00EB5904"/>
    <w:rsid w:val="00EB5DEB"/>
    <w:rsid w:val="00EB7079"/>
    <w:rsid w:val="00EB7ABE"/>
    <w:rsid w:val="00EC1BF0"/>
    <w:rsid w:val="00EC1C47"/>
    <w:rsid w:val="00EC3958"/>
    <w:rsid w:val="00EC3D95"/>
    <w:rsid w:val="00EC48F0"/>
    <w:rsid w:val="00EC7015"/>
    <w:rsid w:val="00ED115B"/>
    <w:rsid w:val="00ED1AA3"/>
    <w:rsid w:val="00ED3549"/>
    <w:rsid w:val="00ED4582"/>
    <w:rsid w:val="00ED561A"/>
    <w:rsid w:val="00EE048F"/>
    <w:rsid w:val="00EE1621"/>
    <w:rsid w:val="00EE1C01"/>
    <w:rsid w:val="00EE1E2F"/>
    <w:rsid w:val="00EE2CBC"/>
    <w:rsid w:val="00EE33D8"/>
    <w:rsid w:val="00EE3F0F"/>
    <w:rsid w:val="00EF0361"/>
    <w:rsid w:val="00EF0D49"/>
    <w:rsid w:val="00EF14F2"/>
    <w:rsid w:val="00EF2ADB"/>
    <w:rsid w:val="00EF3865"/>
    <w:rsid w:val="00EF3A4B"/>
    <w:rsid w:val="00EF5541"/>
    <w:rsid w:val="00EF58DA"/>
    <w:rsid w:val="00EF59DE"/>
    <w:rsid w:val="00EF64CF"/>
    <w:rsid w:val="00F047ED"/>
    <w:rsid w:val="00F053C0"/>
    <w:rsid w:val="00F05400"/>
    <w:rsid w:val="00F06DAB"/>
    <w:rsid w:val="00F13BB9"/>
    <w:rsid w:val="00F13F4C"/>
    <w:rsid w:val="00F1616B"/>
    <w:rsid w:val="00F2319F"/>
    <w:rsid w:val="00F273B8"/>
    <w:rsid w:val="00F306AE"/>
    <w:rsid w:val="00F30CAB"/>
    <w:rsid w:val="00F33FB9"/>
    <w:rsid w:val="00F34CE2"/>
    <w:rsid w:val="00F4171D"/>
    <w:rsid w:val="00F42C17"/>
    <w:rsid w:val="00F431AD"/>
    <w:rsid w:val="00F44479"/>
    <w:rsid w:val="00F475CF"/>
    <w:rsid w:val="00F504DC"/>
    <w:rsid w:val="00F53ED9"/>
    <w:rsid w:val="00F552C0"/>
    <w:rsid w:val="00F5627A"/>
    <w:rsid w:val="00F564A2"/>
    <w:rsid w:val="00F57FDB"/>
    <w:rsid w:val="00F6249F"/>
    <w:rsid w:val="00F62A95"/>
    <w:rsid w:val="00F6360D"/>
    <w:rsid w:val="00F64973"/>
    <w:rsid w:val="00F6638A"/>
    <w:rsid w:val="00F674D9"/>
    <w:rsid w:val="00F70069"/>
    <w:rsid w:val="00F71C40"/>
    <w:rsid w:val="00F775CF"/>
    <w:rsid w:val="00F77A25"/>
    <w:rsid w:val="00F80FB1"/>
    <w:rsid w:val="00F84DAA"/>
    <w:rsid w:val="00F85258"/>
    <w:rsid w:val="00F90D3E"/>
    <w:rsid w:val="00F93803"/>
    <w:rsid w:val="00F9580A"/>
    <w:rsid w:val="00F96A3B"/>
    <w:rsid w:val="00F977F9"/>
    <w:rsid w:val="00FA2AB9"/>
    <w:rsid w:val="00FB0798"/>
    <w:rsid w:val="00FB39A9"/>
    <w:rsid w:val="00FB53C8"/>
    <w:rsid w:val="00FB6372"/>
    <w:rsid w:val="00FB7D87"/>
    <w:rsid w:val="00FC326F"/>
    <w:rsid w:val="00FC499C"/>
    <w:rsid w:val="00FC5173"/>
    <w:rsid w:val="00FD3A57"/>
    <w:rsid w:val="00FD5FC0"/>
    <w:rsid w:val="00FE44D0"/>
    <w:rsid w:val="00FE4B07"/>
    <w:rsid w:val="00FE4BAC"/>
    <w:rsid w:val="00FE545E"/>
    <w:rsid w:val="00FE6614"/>
    <w:rsid w:val="00FE7592"/>
    <w:rsid w:val="00FF04D0"/>
    <w:rsid w:val="00FF24B6"/>
    <w:rsid w:val="00FF32AC"/>
    <w:rsid w:val="00FF337F"/>
    <w:rsid w:val="00FF6518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,#8f8f8f,#74b81b,#007d9a,#093678,#0096d6,#00b388"/>
    </o:shapedefaults>
    <o:shapelayout v:ext="edit">
      <o:idmap v:ext="edit" data="2"/>
    </o:shapelayout>
  </w:shapeDefaults>
  <w:decimalSymbol w:val="."/>
  <w:listSeparator w:val=","/>
  <w14:docId w14:val="1E6C0AC0"/>
  <w15:chartTrackingRefBased/>
  <w15:docId w15:val="{64471FB6-1717-4590-81F1-F73C705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F9"/>
    <w:rPr>
      <w:rFonts w:ascii="Arial" w:hAnsi="Arial"/>
      <w:color w:val="000000"/>
      <w:sz w:val="22"/>
      <w:lang w:eastAsia="en-US"/>
    </w:rPr>
  </w:style>
  <w:style w:type="paragraph" w:styleId="Heading1">
    <w:name w:val="heading 1"/>
    <w:aliases w:val="section 1,h1,H1,Head1,new page/chapter,Heading A,Level 1,heading 1,H11,H12,H13,H14,H15,H16,H17,H18,H19,H110,H111,H112,H113,H114,H115,H116,H121,H131,H141,H151,H161,H171,H181,H191,H1101,H1111,H1121,H1131,H1141,H1151,H117,H118,H119,H120,H122,H123"/>
    <w:basedOn w:val="BodyText"/>
    <w:next w:val="BodyText"/>
    <w:link w:val="Heading1Char"/>
    <w:uiPriority w:val="9"/>
    <w:qFormat/>
    <w:rsid w:val="00DC59B9"/>
    <w:pPr>
      <w:keepNext/>
      <w:pageBreakBefore/>
      <w:numPr>
        <w:numId w:val="3"/>
      </w:numPr>
      <w:tabs>
        <w:tab w:val="left" w:pos="907"/>
      </w:tabs>
      <w:spacing w:before="120"/>
      <w:outlineLvl w:val="0"/>
    </w:pPr>
    <w:rPr>
      <w:rFonts w:cs="Arial"/>
      <w:b/>
      <w:bCs/>
      <w:color w:val="00B388"/>
      <w:kern w:val="32"/>
      <w:sz w:val="40"/>
      <w:szCs w:val="32"/>
    </w:rPr>
  </w:style>
  <w:style w:type="paragraph" w:styleId="Heading2">
    <w:name w:val="heading 2"/>
    <w:aliases w:val="h2,section 1.1,2,heading 2,Heading 2 Hidden,Major,Reset numbering,A Head,2 headline,headline,Arial 12 Fett Kursiv,Abschnitt,H2&lt;------------------,(Alt+2),(Alt+2)1,(Alt+2)2,Subhead A,H2,H21,H22,H23,H211,H221,L2,Level 2,Level Heading 2,l2,H24,21"/>
    <w:basedOn w:val="BodyText"/>
    <w:next w:val="BodyText"/>
    <w:link w:val="Heading2Char"/>
    <w:uiPriority w:val="9"/>
    <w:qFormat/>
    <w:rsid w:val="009625F4"/>
    <w:pPr>
      <w:keepNext/>
      <w:numPr>
        <w:ilvl w:val="1"/>
        <w:numId w:val="3"/>
      </w:numPr>
      <w:spacing w:before="120"/>
      <w:outlineLvl w:val="1"/>
    </w:pPr>
    <w:rPr>
      <w:rFonts w:cs="Arial"/>
      <w:b/>
      <w:bCs/>
      <w:iCs/>
      <w:color w:val="00B388"/>
      <w:sz w:val="36"/>
      <w:szCs w:val="28"/>
    </w:rPr>
  </w:style>
  <w:style w:type="paragraph" w:styleId="Heading3">
    <w:name w:val="heading 3"/>
    <w:aliases w:val="H31,H32,h3,3,Arial 12 Fett,hoofdstuk 1.1.1,Proposa,Minor,H3,Gliederung3,Gliederung31,Gliederung32,Gliederung33,Gliederung34,Gliederung35,Gliederung36,Gliederung38,Heading 3 Char,Título 3a,titre 1.1.1,BOD 1,BOD 0,Heading 3a,1.2.3.,H33,H311,h31"/>
    <w:basedOn w:val="BodyText"/>
    <w:next w:val="BodyText"/>
    <w:link w:val="Heading3Char1"/>
    <w:qFormat/>
    <w:rsid w:val="009625F4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color w:val="00B388"/>
      <w:sz w:val="32"/>
      <w:szCs w:val="26"/>
    </w:rPr>
  </w:style>
  <w:style w:type="paragraph" w:styleId="Heading4">
    <w:name w:val="heading 4"/>
    <w:aliases w:val="h4,PIM 4,H4,a.,h4 sub sub heading,(Alt+4),H41,(Alt+4)1,H42,(Alt+4)2,H43,(Alt+4)3,H44,(Alt+4)4,H45,(Alt+4)5,H411,(Alt+4)11,H421,(Alt+4)21,H431,(Alt+4)31,H46,(Alt+4)6,H412,(Alt+4)12,H422,(Alt+4)22,H432,(Alt+4)32,H47,(Alt+4)7,H48,(Alt+4)8,H49,4,L"/>
    <w:basedOn w:val="BodyText"/>
    <w:next w:val="BodyText"/>
    <w:link w:val="Heading4Char"/>
    <w:qFormat/>
    <w:rsid w:val="009625F4"/>
    <w:pPr>
      <w:keepNext/>
      <w:numPr>
        <w:ilvl w:val="3"/>
        <w:numId w:val="3"/>
      </w:numPr>
      <w:spacing w:before="120"/>
      <w:outlineLvl w:val="3"/>
    </w:pPr>
    <w:rPr>
      <w:b/>
      <w:bCs/>
      <w:i/>
      <w:color w:val="00B388"/>
      <w:sz w:val="28"/>
      <w:szCs w:val="28"/>
    </w:rPr>
  </w:style>
  <w:style w:type="paragraph" w:styleId="Heading5">
    <w:name w:val="heading 5"/>
    <w:aliases w:val="h5,heading 5,H5,L5,Level 5,Block Label,Tablas/Cuadros,Heading 5a,heading5,headinh6g5,H51,H52,H53,H54,H55,H56,H57,H58,H59,H510,H511,H512,H513,H514,H515,H516,H517,H518,H519,H520,H521,H522,H523,H524,H525,H526,H527,H528,H529,H530,H531,H532,H533"/>
    <w:basedOn w:val="BodyText"/>
    <w:next w:val="BodyText"/>
    <w:link w:val="Heading5Char"/>
    <w:qFormat/>
    <w:rsid w:val="009625F4"/>
    <w:pPr>
      <w:numPr>
        <w:ilvl w:val="4"/>
        <w:numId w:val="3"/>
      </w:numPr>
      <w:spacing w:before="120"/>
      <w:outlineLvl w:val="4"/>
    </w:pPr>
    <w:rPr>
      <w:b/>
      <w:bCs/>
      <w:iCs/>
      <w:color w:val="00B388"/>
      <w:sz w:val="26"/>
      <w:szCs w:val="26"/>
    </w:rPr>
  </w:style>
  <w:style w:type="paragraph" w:styleId="Heading6">
    <w:name w:val="heading 6"/>
    <w:aliases w:val="h6,heading 6,H6,titulo66,sub-dash,sd,5,Paragraph 1,Legal Level 1.,appendix flysheet,H61,H62,H63,H64,H65,H66,H67,H68,H69,H610,H611,H612,H613,H614,H615,H616,H617,H618,H619,H621,H631,H641,H651,H661,H671,H681,H691,H6101,H6111,H6121,H6131,H6141,6"/>
    <w:basedOn w:val="Normal"/>
    <w:next w:val="BodyText"/>
    <w:link w:val="Heading6Char"/>
    <w:qFormat/>
    <w:rsid w:val="009625F4"/>
    <w:pPr>
      <w:numPr>
        <w:ilvl w:val="5"/>
        <w:numId w:val="3"/>
      </w:numPr>
      <w:spacing w:before="120" w:after="120"/>
      <w:outlineLvl w:val="5"/>
    </w:pPr>
    <w:rPr>
      <w:b/>
      <w:bCs/>
      <w:i/>
      <w:color w:val="00B388"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Char"/>
    <w:qFormat/>
    <w:pPr>
      <w:spacing w:after="120"/>
    </w:pPr>
    <w:rPr>
      <w:rFonts w:ascii="Arial" w:hAnsi="Arial"/>
      <w:color w:val="000000"/>
      <w:sz w:val="22"/>
      <w:lang w:eastAsia="en-US"/>
    </w:rPr>
  </w:style>
  <w:style w:type="character" w:customStyle="1" w:styleId="BodyTextChar">
    <w:name w:val="*Body Text Char"/>
    <w:link w:val="BodyText"/>
    <w:rsid w:val="00CB1AF9"/>
    <w:rPr>
      <w:rFonts w:ascii="Arial" w:hAnsi="Arial"/>
      <w:color w:val="000000"/>
      <w:sz w:val="22"/>
      <w:lang w:eastAsia="en-US"/>
    </w:rPr>
  </w:style>
  <w:style w:type="character" w:customStyle="1" w:styleId="Heading1Char">
    <w:name w:val="Heading 1 Char"/>
    <w:aliases w:val="section 1 Char,h1 Char,H1 Char,Head1 Char,new page/chapter Char,Heading A Char,Level 1 Char,heading 1 Char,H11 Char,H12 Char,H13 Char,H14 Char,H15 Char,H16 Char,H17 Char,H18 Char,H19 Char,H110 Char,H111 Char,H112 Char,H113 Char,H114 Char"/>
    <w:basedOn w:val="DefaultParagraphFont"/>
    <w:link w:val="Heading1"/>
    <w:uiPriority w:val="9"/>
    <w:rsid w:val="0052785D"/>
    <w:rPr>
      <w:rFonts w:ascii="Arial" w:hAnsi="Arial" w:cs="Arial"/>
      <w:b/>
      <w:bCs/>
      <w:color w:val="00B388"/>
      <w:kern w:val="32"/>
      <w:sz w:val="40"/>
      <w:szCs w:val="32"/>
      <w:lang w:eastAsia="en-US"/>
    </w:rPr>
  </w:style>
  <w:style w:type="character" w:customStyle="1" w:styleId="Heading2Char">
    <w:name w:val="Heading 2 Char"/>
    <w:aliases w:val="h2 Char,section 1.1 Char,2 Char,heading 2 Char,Heading 2 Hidden Char,Major Char,Reset numbering Char,A Head Char,2 headline Char,headline Char,Arial 12 Fett Kursiv Char,Abschnitt Char,H2&lt;------------------ Char,(Alt+2) Char,(Alt+2)1 Char"/>
    <w:basedOn w:val="DefaultParagraphFont"/>
    <w:link w:val="Heading2"/>
    <w:uiPriority w:val="9"/>
    <w:rsid w:val="0052785D"/>
    <w:rPr>
      <w:rFonts w:ascii="Arial" w:hAnsi="Arial" w:cs="Arial"/>
      <w:b/>
      <w:bCs/>
      <w:iCs/>
      <w:color w:val="00B388"/>
      <w:sz w:val="36"/>
      <w:szCs w:val="28"/>
      <w:lang w:eastAsia="en-US"/>
    </w:rPr>
  </w:style>
  <w:style w:type="character" w:customStyle="1" w:styleId="Heading3Char1">
    <w:name w:val="Heading 3 Char1"/>
    <w:aliases w:val="H31 Char,H32 Char,h3 Char,3 Char,Arial 12 Fett Char,hoofdstuk 1.1.1 Char,Proposa Char,Minor Char,H3 Char,Gliederung3 Char,Gliederung31 Char,Gliederung32 Char,Gliederung33 Char,Gliederung34 Char,Gliederung35 Char,Gliederung36 Char"/>
    <w:basedOn w:val="DefaultParagraphFont"/>
    <w:link w:val="Heading3"/>
    <w:rsid w:val="0052785D"/>
    <w:rPr>
      <w:rFonts w:ascii="Arial" w:hAnsi="Arial" w:cs="Arial"/>
      <w:b/>
      <w:bCs/>
      <w:color w:val="00B388"/>
      <w:sz w:val="32"/>
      <w:szCs w:val="26"/>
      <w:lang w:eastAsia="en-US"/>
    </w:rPr>
  </w:style>
  <w:style w:type="character" w:customStyle="1" w:styleId="Heading4Char">
    <w:name w:val="Heading 4 Char"/>
    <w:aliases w:val="h4 Char,PIM 4 Char,H4 Char,a. Char,h4 sub sub heading Char,(Alt+4) Char,H41 Char,(Alt+4)1 Char,H42 Char,(Alt+4)2 Char,H43 Char,(Alt+4)3 Char,H44 Char,(Alt+4)4 Char,H45 Char,(Alt+4)5 Char,H411 Char,(Alt+4)11 Char,H421 Char,(Alt+4)21 Char"/>
    <w:basedOn w:val="DefaultParagraphFont"/>
    <w:link w:val="Heading4"/>
    <w:rsid w:val="0052785D"/>
    <w:rPr>
      <w:rFonts w:ascii="Arial" w:hAnsi="Arial"/>
      <w:b/>
      <w:bCs/>
      <w:i/>
      <w:color w:val="00B388"/>
      <w:sz w:val="28"/>
      <w:szCs w:val="28"/>
      <w:lang w:eastAsia="en-US"/>
    </w:rPr>
  </w:style>
  <w:style w:type="character" w:customStyle="1" w:styleId="Heading5Char">
    <w:name w:val="Heading 5 Char"/>
    <w:aliases w:val="h5 Char,heading 5 Char,H5 Char,L5 Char,Level 5 Char,Block Label Char,Tablas/Cuadros Char,Heading 5a Char,heading5 Char,headinh6g5 Char,H51 Char,H52 Char,H53 Char,H54 Char,H55 Char,H56 Char,H57 Char,H58 Char,H59 Char,H510 Char,H511 Char"/>
    <w:basedOn w:val="DefaultParagraphFont"/>
    <w:link w:val="Heading5"/>
    <w:rsid w:val="0052785D"/>
    <w:rPr>
      <w:rFonts w:ascii="Arial" w:hAnsi="Arial"/>
      <w:b/>
      <w:bCs/>
      <w:iCs/>
      <w:color w:val="00B388"/>
      <w:sz w:val="26"/>
      <w:szCs w:val="26"/>
      <w:lang w:eastAsia="en-US"/>
    </w:rPr>
  </w:style>
  <w:style w:type="character" w:customStyle="1" w:styleId="Heading6Char">
    <w:name w:val="Heading 6 Char"/>
    <w:aliases w:val="h6 Char,heading 6 Char,H6 Char,titulo66 Char,sub-dash Char,sd Char,5 Char,Paragraph 1 Char,Legal Level 1. Char,appendix flysheet Char,H61 Char,H62 Char,H63 Char,H64 Char,H65 Char,H66 Char,H67 Char,H68 Char,H69 Char,H610 Char,H611 Char"/>
    <w:basedOn w:val="DefaultParagraphFont"/>
    <w:link w:val="Heading6"/>
    <w:rsid w:val="0052785D"/>
    <w:rPr>
      <w:rFonts w:ascii="Arial" w:hAnsi="Arial"/>
      <w:b/>
      <w:bCs/>
      <w:i/>
      <w:color w:val="00B388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52785D"/>
    <w:rPr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2785D"/>
    <w:rPr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52785D"/>
    <w:rPr>
      <w:rFonts w:ascii="Arial" w:hAnsi="Arial" w:cs="Arial"/>
      <w:color w:val="000000"/>
      <w:sz w:val="22"/>
      <w:szCs w:val="22"/>
      <w:lang w:eastAsia="en-US"/>
    </w:rPr>
  </w:style>
  <w:style w:type="paragraph" w:customStyle="1" w:styleId="Bullet4Double0">
    <w:name w:val="*Bullet #4 Double"/>
    <w:basedOn w:val="BodyText"/>
    <w:rsid w:val="00EB2431"/>
    <w:pPr>
      <w:numPr>
        <w:numId w:val="15"/>
      </w:numPr>
    </w:pPr>
  </w:style>
  <w:style w:type="paragraph" w:customStyle="1" w:styleId="BlindParagraph">
    <w:name w:val="*Blind Paragraph"/>
    <w:basedOn w:val="BodyText"/>
    <w:qFormat/>
    <w:rsid w:val="005934EC"/>
    <w:pPr>
      <w:spacing w:after="0"/>
    </w:pPr>
    <w:rPr>
      <w:sz w:val="4"/>
      <w:szCs w:val="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1573"/>
    <w:rPr>
      <w:rFonts w:ascii="Arial" w:hAnsi="Arial"/>
      <w:color w:val="000000"/>
      <w:sz w:val="22"/>
      <w:lang w:eastAsia="en-US"/>
    </w:rPr>
  </w:style>
  <w:style w:type="paragraph" w:customStyle="1" w:styleId="Bullet4Single0">
    <w:name w:val="*Bullet #4 Single"/>
    <w:basedOn w:val="Bullet4Double0"/>
    <w:rsid w:val="00B049E2"/>
    <w:pPr>
      <w:numPr>
        <w:numId w:val="16"/>
      </w:numPr>
      <w:spacing w:after="0"/>
    </w:pPr>
  </w:style>
  <w:style w:type="paragraph" w:customStyle="1" w:styleId="Bullet5Double0">
    <w:name w:val="*Bullet #5 Double"/>
    <w:basedOn w:val="BodyText"/>
    <w:rsid w:val="00C141C9"/>
    <w:pPr>
      <w:numPr>
        <w:numId w:val="19"/>
      </w:numPr>
    </w:pPr>
  </w:style>
  <w:style w:type="paragraph" w:customStyle="1" w:styleId="Bullet5Single0">
    <w:name w:val="*Bullet #5 Single"/>
    <w:basedOn w:val="Bullet5Double0"/>
    <w:rsid w:val="00C141C9"/>
    <w:pPr>
      <w:numPr>
        <w:numId w:val="8"/>
      </w:numPr>
      <w:spacing w:after="0"/>
    </w:pPr>
  </w:style>
  <w:style w:type="paragraph" w:customStyle="1" w:styleId="Heading10">
    <w:name w:val="*Heading 1"/>
    <w:basedOn w:val="BodyText"/>
    <w:next w:val="BodyText"/>
    <w:rsid w:val="00681802"/>
    <w:pPr>
      <w:keepNext/>
      <w:keepLines/>
      <w:pageBreakBefore/>
      <w:spacing w:before="120"/>
      <w:outlineLvl w:val="0"/>
    </w:pPr>
    <w:rPr>
      <w:b/>
      <w:color w:val="00B388"/>
      <w:sz w:val="40"/>
      <w:szCs w:val="32"/>
    </w:rPr>
  </w:style>
  <w:style w:type="paragraph" w:customStyle="1" w:styleId="Bullet3SubtextDouble0">
    <w:name w:val="*Bullet #3 Subtext Double"/>
    <w:basedOn w:val="BodyText"/>
    <w:pPr>
      <w:ind w:left="1080"/>
    </w:pPr>
  </w:style>
  <w:style w:type="paragraph" w:customStyle="1" w:styleId="HeadingManual1">
    <w:name w:val="*Heading Manual#1"/>
    <w:basedOn w:val="Heading10"/>
    <w:next w:val="BodyText"/>
    <w:pPr>
      <w:ind w:left="907" w:hanging="907"/>
    </w:pPr>
  </w:style>
  <w:style w:type="paragraph" w:customStyle="1" w:styleId="HeadingManual2">
    <w:name w:val="*Heading Manual#2"/>
    <w:basedOn w:val="Heading20"/>
    <w:next w:val="BodyText"/>
    <w:pPr>
      <w:tabs>
        <w:tab w:val="left" w:pos="1080"/>
      </w:tabs>
      <w:ind w:left="1080" w:hanging="1080"/>
    </w:pPr>
  </w:style>
  <w:style w:type="paragraph" w:customStyle="1" w:styleId="Heading20">
    <w:name w:val="*Heading 2"/>
    <w:next w:val="BodyText"/>
    <w:link w:val="Heading2Char0"/>
    <w:rsid w:val="00681802"/>
    <w:pPr>
      <w:keepNext/>
      <w:keepLines/>
      <w:spacing w:before="120" w:after="120"/>
      <w:outlineLvl w:val="1"/>
    </w:pPr>
    <w:rPr>
      <w:rFonts w:ascii="Arial" w:hAnsi="Arial"/>
      <w:b/>
      <w:color w:val="00B388"/>
      <w:sz w:val="36"/>
      <w:szCs w:val="32"/>
      <w:lang w:eastAsia="en-US"/>
    </w:rPr>
  </w:style>
  <w:style w:type="character" w:customStyle="1" w:styleId="Heading2Char0">
    <w:name w:val="*Heading 2 Char"/>
    <w:basedOn w:val="DefaultParagraphFont"/>
    <w:link w:val="Heading20"/>
    <w:locked/>
    <w:rsid w:val="0052785D"/>
    <w:rPr>
      <w:rFonts w:ascii="Arial" w:hAnsi="Arial"/>
      <w:b/>
      <w:color w:val="00B388"/>
      <w:sz w:val="36"/>
      <w:szCs w:val="32"/>
      <w:lang w:eastAsia="en-US"/>
    </w:rPr>
  </w:style>
  <w:style w:type="paragraph" w:customStyle="1" w:styleId="HeadingManual3">
    <w:name w:val="*Heading Manual#3"/>
    <w:basedOn w:val="Heading30"/>
    <w:next w:val="BodyText"/>
    <w:pPr>
      <w:tabs>
        <w:tab w:val="left" w:pos="1267"/>
      </w:tabs>
      <w:ind w:left="1267" w:hanging="1267"/>
    </w:pPr>
  </w:style>
  <w:style w:type="paragraph" w:customStyle="1" w:styleId="Heading30">
    <w:name w:val="*Heading 3"/>
    <w:next w:val="BodyText"/>
    <w:link w:val="Heading3Char"/>
    <w:rsid w:val="00681802"/>
    <w:pPr>
      <w:keepNext/>
      <w:keepLines/>
      <w:spacing w:before="120" w:after="120"/>
      <w:outlineLvl w:val="2"/>
    </w:pPr>
    <w:rPr>
      <w:rFonts w:ascii="Arial" w:hAnsi="Arial"/>
      <w:b/>
      <w:color w:val="00B388"/>
      <w:sz w:val="32"/>
      <w:szCs w:val="24"/>
      <w:lang w:eastAsia="en-US"/>
    </w:rPr>
  </w:style>
  <w:style w:type="character" w:customStyle="1" w:styleId="Heading3Char">
    <w:name w:val="*Heading 3 Char"/>
    <w:basedOn w:val="DefaultParagraphFont"/>
    <w:link w:val="Heading30"/>
    <w:locked/>
    <w:rsid w:val="0052785D"/>
    <w:rPr>
      <w:rFonts w:ascii="Arial" w:hAnsi="Arial"/>
      <w:b/>
      <w:color w:val="00B388"/>
      <w:sz w:val="32"/>
      <w:szCs w:val="24"/>
      <w:lang w:eastAsia="en-US"/>
    </w:rPr>
  </w:style>
  <w:style w:type="paragraph" w:customStyle="1" w:styleId="HeadingManual4">
    <w:name w:val="*Heading Manual#4"/>
    <w:basedOn w:val="Heading40"/>
    <w:next w:val="BodyText"/>
    <w:rsid w:val="00261377"/>
    <w:pPr>
      <w:tabs>
        <w:tab w:val="left" w:pos="1440"/>
      </w:tabs>
      <w:ind w:left="1440" w:hanging="1440"/>
    </w:pPr>
  </w:style>
  <w:style w:type="paragraph" w:customStyle="1" w:styleId="Heading40">
    <w:name w:val="*Heading 4"/>
    <w:next w:val="BodyText"/>
    <w:rsid w:val="00681802"/>
    <w:pPr>
      <w:keepNext/>
      <w:keepLines/>
      <w:spacing w:before="120" w:after="120"/>
      <w:outlineLvl w:val="3"/>
    </w:pPr>
    <w:rPr>
      <w:rFonts w:ascii="Arial" w:hAnsi="Arial"/>
      <w:b/>
      <w:i/>
      <w:color w:val="00B388"/>
      <w:sz w:val="28"/>
      <w:szCs w:val="24"/>
      <w:lang w:eastAsia="en-US"/>
    </w:rPr>
  </w:style>
  <w:style w:type="paragraph" w:customStyle="1" w:styleId="HeadingManual5">
    <w:name w:val="*Heading Manual#5"/>
    <w:basedOn w:val="Heading50"/>
    <w:next w:val="BodyText"/>
    <w:pPr>
      <w:tabs>
        <w:tab w:val="left" w:pos="1627"/>
      </w:tabs>
      <w:ind w:left="1627" w:hanging="1627"/>
    </w:pPr>
  </w:style>
  <w:style w:type="paragraph" w:customStyle="1" w:styleId="Heading50">
    <w:name w:val="*Heading 5"/>
    <w:next w:val="BodyText"/>
    <w:rsid w:val="00681802"/>
    <w:pPr>
      <w:keepNext/>
      <w:keepLines/>
      <w:spacing w:before="120" w:after="120"/>
      <w:outlineLvl w:val="4"/>
    </w:pPr>
    <w:rPr>
      <w:rFonts w:ascii="Arial" w:hAnsi="Arial"/>
      <w:b/>
      <w:color w:val="00B388"/>
      <w:sz w:val="24"/>
      <w:szCs w:val="24"/>
      <w:lang w:eastAsia="en-US"/>
    </w:rPr>
  </w:style>
  <w:style w:type="paragraph" w:customStyle="1" w:styleId="BodySingle">
    <w:name w:val="*Body Single"/>
    <w:basedOn w:val="BodyText"/>
    <w:pPr>
      <w:spacing w:after="0"/>
    </w:pPr>
  </w:style>
  <w:style w:type="paragraph" w:customStyle="1" w:styleId="Bullet1Single">
    <w:name w:val="*Bullet #1 Single"/>
    <w:basedOn w:val="Bullet1Double"/>
    <w:link w:val="Bullet1SingleChar"/>
    <w:qFormat/>
    <w:rsid w:val="005E71AE"/>
    <w:pPr>
      <w:spacing w:after="0"/>
    </w:pPr>
  </w:style>
  <w:style w:type="paragraph" w:customStyle="1" w:styleId="Bullet1Double">
    <w:name w:val="*Bullet #1 Double"/>
    <w:basedOn w:val="BodyText"/>
    <w:link w:val="Bullet1DoubleChar"/>
    <w:uiPriority w:val="99"/>
    <w:rsid w:val="00DF2584"/>
    <w:pPr>
      <w:tabs>
        <w:tab w:val="left" w:pos="360"/>
      </w:tabs>
      <w:ind w:left="360" w:hanging="360"/>
    </w:pPr>
  </w:style>
  <w:style w:type="character" w:customStyle="1" w:styleId="Bullet1DoubleChar">
    <w:name w:val="*Bullet #1 Double Char"/>
    <w:link w:val="Bullet1Double"/>
    <w:uiPriority w:val="99"/>
    <w:rsid w:val="00DA19CD"/>
    <w:rPr>
      <w:rFonts w:ascii="Arial" w:hAnsi="Arial"/>
      <w:color w:val="000000"/>
      <w:sz w:val="22"/>
      <w:lang w:eastAsia="en-US"/>
    </w:rPr>
  </w:style>
  <w:style w:type="character" w:customStyle="1" w:styleId="Bullet1SingleChar">
    <w:name w:val="*Bullet #1 Single Char"/>
    <w:basedOn w:val="DefaultParagraphFont"/>
    <w:link w:val="Bullet1Single"/>
    <w:locked/>
    <w:rsid w:val="0052785D"/>
    <w:rPr>
      <w:rFonts w:ascii="Arial" w:hAnsi="Arial"/>
      <w:color w:val="000000"/>
      <w:sz w:val="22"/>
      <w:lang w:eastAsia="en-US"/>
    </w:rPr>
  </w:style>
  <w:style w:type="paragraph" w:customStyle="1" w:styleId="Bullet2Single0">
    <w:name w:val="*Bullet #2 Single"/>
    <w:basedOn w:val="Bullet2Double0"/>
    <w:qFormat/>
    <w:rsid w:val="005E71AE"/>
    <w:pPr>
      <w:spacing w:after="0"/>
    </w:pPr>
  </w:style>
  <w:style w:type="paragraph" w:customStyle="1" w:styleId="Bullet2Double0">
    <w:name w:val="*Bullet #2 Double"/>
    <w:basedOn w:val="BodyText"/>
    <w:rsid w:val="00EB2431"/>
    <w:pPr>
      <w:tabs>
        <w:tab w:val="left" w:pos="720"/>
      </w:tabs>
      <w:ind w:left="720" w:hanging="360"/>
    </w:pPr>
  </w:style>
  <w:style w:type="paragraph" w:customStyle="1" w:styleId="Bullet3Single0">
    <w:name w:val="*Bullet #3 Single"/>
    <w:basedOn w:val="Bullet3Double"/>
    <w:rsid w:val="00D66EDD"/>
    <w:pPr>
      <w:numPr>
        <w:numId w:val="7"/>
      </w:numPr>
      <w:spacing w:after="0"/>
    </w:pPr>
  </w:style>
  <w:style w:type="paragraph" w:customStyle="1" w:styleId="Bullet3Double">
    <w:name w:val="*Bullet #3 Double"/>
    <w:basedOn w:val="BodyText"/>
    <w:rsid w:val="00D66EDD"/>
    <w:pPr>
      <w:numPr>
        <w:numId w:val="18"/>
      </w:numPr>
    </w:pPr>
  </w:style>
  <w:style w:type="paragraph" w:customStyle="1" w:styleId="NumbersAutoSingle">
    <w:name w:val="*Numbers (Auto) Single"/>
    <w:basedOn w:val="BodyText"/>
    <w:pPr>
      <w:numPr>
        <w:numId w:val="2"/>
      </w:numPr>
      <w:spacing w:after="0"/>
    </w:pPr>
    <w:rPr>
      <w:color w:val="auto"/>
    </w:rPr>
  </w:style>
  <w:style w:type="paragraph" w:customStyle="1" w:styleId="NumbersAutoBold">
    <w:name w:val="*Numbers (Auto) Bold"/>
    <w:basedOn w:val="BodyText"/>
    <w:pPr>
      <w:numPr>
        <w:numId w:val="9"/>
      </w:numPr>
      <w:spacing w:after="0"/>
    </w:pPr>
    <w:rPr>
      <w:b/>
    </w:rPr>
  </w:style>
  <w:style w:type="paragraph" w:customStyle="1" w:styleId="Heading60">
    <w:name w:val="*Heading 6"/>
    <w:next w:val="BodyText"/>
    <w:rsid w:val="00681802"/>
    <w:pPr>
      <w:keepNext/>
      <w:keepLines/>
      <w:spacing w:before="120" w:after="120"/>
      <w:outlineLvl w:val="5"/>
    </w:pPr>
    <w:rPr>
      <w:rFonts w:ascii="Arial" w:hAnsi="Arial"/>
      <w:b/>
      <w:i/>
      <w:color w:val="00B388"/>
      <w:sz w:val="24"/>
      <w:lang w:eastAsia="en-US"/>
    </w:rPr>
  </w:style>
  <w:style w:type="character" w:styleId="Hyperlink">
    <w:name w:val="Hyperlink"/>
    <w:uiPriority w:val="99"/>
    <w:rPr>
      <w:rFonts w:ascii="Arial" w:hAnsi="Arial"/>
      <w:color w:val="0000FF"/>
      <w:sz w:val="22"/>
      <w:szCs w:val="18"/>
      <w:u w:val="single"/>
    </w:rPr>
  </w:style>
  <w:style w:type="paragraph" w:customStyle="1" w:styleId="TableFigureCaption">
    <w:name w:val="*Table/Figure Caption"/>
    <w:basedOn w:val="BodyText"/>
    <w:next w:val="BodyText"/>
    <w:pPr>
      <w:keepNext/>
    </w:pPr>
    <w:rPr>
      <w:b/>
      <w:color w:val="auto"/>
      <w:sz w:val="20"/>
      <w:szCs w:val="18"/>
    </w:rPr>
  </w:style>
  <w:style w:type="paragraph" w:customStyle="1" w:styleId="ProprietaryNotice">
    <w:name w:val="*Proprietary Notice"/>
    <w:rsid w:val="00062156"/>
    <w:pPr>
      <w:spacing w:line="200" w:lineRule="exact"/>
    </w:pPr>
    <w:rPr>
      <w:rFonts w:ascii="Arial" w:hAnsi="Arial"/>
      <w:sz w:val="16"/>
      <w:szCs w:val="16"/>
      <w:lang w:eastAsia="en-US"/>
    </w:rPr>
  </w:style>
  <w:style w:type="paragraph" w:customStyle="1" w:styleId="Footer">
    <w:name w:val="*Footer"/>
    <w:basedOn w:val="Header0"/>
    <w:qFormat/>
    <w:rsid w:val="00F5627A"/>
  </w:style>
  <w:style w:type="paragraph" w:customStyle="1" w:styleId="Header0">
    <w:name w:val="*Header"/>
    <w:basedOn w:val="BodyText"/>
    <w:rsid w:val="00F5627A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Quotation">
    <w:name w:val="*Quotation"/>
    <w:basedOn w:val="BodyText"/>
    <w:next w:val="QuotationAttribute"/>
    <w:pPr>
      <w:spacing w:after="200"/>
      <w:ind w:left="720" w:right="720"/>
    </w:pPr>
    <w:rPr>
      <w:i/>
    </w:rPr>
  </w:style>
  <w:style w:type="paragraph" w:customStyle="1" w:styleId="QuotationAttribute">
    <w:name w:val="*Quotation Attribute"/>
    <w:basedOn w:val="BodyText"/>
    <w:next w:val="BodyText"/>
    <w:pPr>
      <w:numPr>
        <w:numId w:val="1"/>
      </w:numPr>
      <w:tabs>
        <w:tab w:val="clear" w:pos="936"/>
      </w:tabs>
      <w:ind w:left="1080" w:right="720" w:hanging="360"/>
    </w:pPr>
  </w:style>
  <w:style w:type="paragraph" w:customStyle="1" w:styleId="HeadingManual6">
    <w:name w:val="*Heading Manual#6"/>
    <w:basedOn w:val="Heading60"/>
    <w:next w:val="BodyText"/>
    <w:pPr>
      <w:tabs>
        <w:tab w:val="left" w:pos="1800"/>
      </w:tabs>
      <w:ind w:left="1800" w:hanging="1800"/>
    </w:pPr>
  </w:style>
  <w:style w:type="paragraph" w:customStyle="1" w:styleId="TableCaptionAuto">
    <w:name w:val="*Table Caption Auto#"/>
    <w:basedOn w:val="TableFigureCaption"/>
    <w:next w:val="BodyText"/>
    <w:pPr>
      <w:numPr>
        <w:numId w:val="4"/>
      </w:numPr>
      <w:tabs>
        <w:tab w:val="clear" w:pos="432"/>
        <w:tab w:val="left" w:pos="1080"/>
      </w:tabs>
      <w:ind w:left="1080" w:hanging="1080"/>
    </w:pPr>
  </w:style>
  <w:style w:type="paragraph" w:customStyle="1" w:styleId="FigureCaptionAuto">
    <w:name w:val="*Figure Caption Auto#"/>
    <w:basedOn w:val="TableFigureCaption"/>
    <w:next w:val="BodyText"/>
    <w:pPr>
      <w:numPr>
        <w:numId w:val="5"/>
      </w:numPr>
      <w:ind w:left="1080" w:hanging="1080"/>
    </w:pPr>
  </w:style>
  <w:style w:type="paragraph" w:styleId="Footer0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0"/>
    <w:semiHidden/>
    <w:rsid w:val="0052785D"/>
    <w:rPr>
      <w:rFonts w:ascii="Arial" w:hAnsi="Arial"/>
      <w:color w:val="000000"/>
      <w:sz w:val="22"/>
      <w:lang w:eastAsia="en-US"/>
    </w:rPr>
  </w:style>
  <w:style w:type="paragraph" w:styleId="TOC1">
    <w:name w:val="toc 1"/>
    <w:next w:val="BodyText"/>
    <w:uiPriority w:val="39"/>
    <w:pPr>
      <w:tabs>
        <w:tab w:val="left" w:pos="360"/>
        <w:tab w:val="right" w:pos="8525"/>
      </w:tabs>
      <w:spacing w:before="60" w:after="60" w:line="220" w:lineRule="atLeast"/>
    </w:pPr>
    <w:rPr>
      <w:rFonts w:ascii="Arial" w:hAnsi="Arial"/>
      <w:sz w:val="22"/>
      <w:lang w:eastAsia="en-US"/>
    </w:rPr>
  </w:style>
  <w:style w:type="paragraph" w:styleId="TOC2">
    <w:name w:val="toc 2"/>
    <w:next w:val="BodyText"/>
    <w:uiPriority w:val="39"/>
    <w:pPr>
      <w:tabs>
        <w:tab w:val="left" w:pos="907"/>
        <w:tab w:val="right" w:pos="8525"/>
      </w:tabs>
      <w:spacing w:line="220" w:lineRule="atLeast"/>
      <w:ind w:left="288"/>
    </w:pPr>
    <w:rPr>
      <w:rFonts w:ascii="Arial" w:hAnsi="Arial"/>
      <w:sz w:val="22"/>
      <w:szCs w:val="18"/>
      <w:lang w:eastAsia="en-US"/>
    </w:rPr>
  </w:style>
  <w:style w:type="paragraph" w:styleId="TOC3">
    <w:name w:val="toc 3"/>
    <w:next w:val="BodyText"/>
    <w:uiPriority w:val="39"/>
    <w:pPr>
      <w:tabs>
        <w:tab w:val="left" w:pos="1440"/>
        <w:tab w:val="right" w:pos="8525"/>
      </w:tabs>
      <w:spacing w:line="220" w:lineRule="atLeast"/>
      <w:ind w:left="576"/>
    </w:pPr>
    <w:rPr>
      <w:rFonts w:ascii="Arial" w:hAnsi="Arial"/>
      <w:sz w:val="22"/>
      <w:szCs w:val="18"/>
      <w:lang w:eastAsia="en-US"/>
    </w:rPr>
  </w:style>
  <w:style w:type="paragraph" w:styleId="TOC4">
    <w:name w:val="toc 4"/>
    <w:next w:val="BodyText"/>
    <w:semiHidden/>
    <w:rsid w:val="00534F44"/>
    <w:pPr>
      <w:tabs>
        <w:tab w:val="left" w:leader="dot" w:pos="1872"/>
        <w:tab w:val="right" w:pos="8525"/>
      </w:tabs>
      <w:ind w:left="864"/>
    </w:pPr>
    <w:rPr>
      <w:rFonts w:ascii="Arial" w:hAnsi="Arial"/>
      <w:color w:val="000000"/>
      <w:szCs w:val="18"/>
      <w:lang w:eastAsia="en-US"/>
    </w:rPr>
  </w:style>
  <w:style w:type="paragraph" w:styleId="TOC5">
    <w:name w:val="toc 5"/>
    <w:next w:val="BodyText"/>
    <w:semiHidden/>
    <w:pPr>
      <w:tabs>
        <w:tab w:val="left" w:pos="2304"/>
        <w:tab w:val="right" w:pos="8525"/>
      </w:tabs>
      <w:ind w:left="1152"/>
    </w:pPr>
    <w:rPr>
      <w:rFonts w:ascii="Arial" w:hAnsi="Arial"/>
      <w:color w:val="000000"/>
      <w:lang w:eastAsia="en-US"/>
    </w:rPr>
  </w:style>
  <w:style w:type="paragraph" w:styleId="TOC6">
    <w:name w:val="toc 6"/>
    <w:basedOn w:val="Normal"/>
    <w:next w:val="BodyText"/>
    <w:semiHidden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character" w:styleId="FollowedHyperlink">
    <w:name w:val="FollowedHyperlink"/>
    <w:uiPriority w:val="99"/>
    <w:semiHidden/>
    <w:rPr>
      <w:rFonts w:ascii="Arial" w:hAnsi="Arial"/>
      <w:color w:val="800080"/>
      <w:sz w:val="22"/>
      <w:u w:val="single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PageNumber">
    <w:name w:val="page number"/>
    <w:semiHidden/>
    <w:rPr>
      <w:rFonts w:ascii="Arial" w:hAnsi="Arial"/>
      <w:sz w:val="18"/>
      <w:szCs w:val="18"/>
    </w:rPr>
  </w:style>
  <w:style w:type="paragraph" w:customStyle="1" w:styleId="DefaultText">
    <w:name w:val="Default Text"/>
    <w:basedOn w:val="Normal"/>
    <w:pPr>
      <w:suppressAutoHyphens/>
      <w:spacing w:after="200" w:line="240" w:lineRule="exact"/>
      <w:ind w:left="3289"/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Response">
    <w:name w:val="*Response"/>
    <w:basedOn w:val="BodyText"/>
    <w:next w:val="BodyText"/>
    <w:pPr>
      <w:keepNext/>
    </w:pPr>
    <w:rPr>
      <w:b/>
      <w:i/>
      <w:color w:val="auto"/>
    </w:rPr>
  </w:style>
  <w:style w:type="paragraph" w:customStyle="1" w:styleId="BodyTextBold">
    <w:name w:val="*Body Text Bold"/>
    <w:basedOn w:val="BodyText"/>
    <w:next w:val="BodyText"/>
    <w:rPr>
      <w:b/>
      <w:color w:val="auto"/>
    </w:rPr>
  </w:style>
  <w:style w:type="paragraph" w:customStyle="1" w:styleId="Bullet1SubtextSingle">
    <w:name w:val="*Bullet #1 Subtext Single"/>
    <w:basedOn w:val="Bullet1SubtextDouble0"/>
    <w:qFormat/>
    <w:rsid w:val="0091480F"/>
    <w:pPr>
      <w:spacing w:after="0"/>
    </w:pPr>
  </w:style>
  <w:style w:type="paragraph" w:customStyle="1" w:styleId="Bullet1SubtextDouble0">
    <w:name w:val="*Bullet #1 Subtext Double"/>
    <w:basedOn w:val="BodyText"/>
    <w:pPr>
      <w:ind w:left="360"/>
    </w:pPr>
  </w:style>
  <w:style w:type="paragraph" w:customStyle="1" w:styleId="Bullet2SubtextSingle0">
    <w:name w:val="*Bullet #2 Subtext Single"/>
    <w:basedOn w:val="Bullet2SubtextDouble0"/>
    <w:pPr>
      <w:spacing w:after="0"/>
    </w:pPr>
  </w:style>
  <w:style w:type="paragraph" w:customStyle="1" w:styleId="Bullet2SubtextDouble0">
    <w:name w:val="*Bullet #2 Subtext Double"/>
    <w:basedOn w:val="BodyText"/>
    <w:pPr>
      <w:ind w:left="720"/>
    </w:pPr>
  </w:style>
  <w:style w:type="paragraph" w:customStyle="1" w:styleId="Bullet3SubtextSingle0">
    <w:name w:val="*Bullet #3 Subtext Single"/>
    <w:basedOn w:val="Bullet3SubtextDouble0"/>
    <w:pPr>
      <w:spacing w:after="0"/>
    </w:pPr>
  </w:style>
  <w:style w:type="paragraph" w:customStyle="1" w:styleId="InfoText">
    <w:name w:val="*Info Text"/>
    <w:basedOn w:val="BodyText"/>
    <w:rPr>
      <w:sz w:val="20"/>
    </w:rPr>
  </w:style>
  <w:style w:type="paragraph" w:customStyle="1" w:styleId="NumbersAutoDouble">
    <w:name w:val="*Numbers (Auto) Double"/>
    <w:basedOn w:val="BodyText"/>
    <w:rsid w:val="00497D59"/>
    <w:pPr>
      <w:numPr>
        <w:numId w:val="23"/>
      </w:numPr>
    </w:pPr>
  </w:style>
  <w:style w:type="paragraph" w:customStyle="1" w:styleId="CoverText1">
    <w:name w:val="*Cover Text 1"/>
    <w:basedOn w:val="BodyText"/>
    <w:rsid w:val="00681802"/>
    <w:pPr>
      <w:spacing w:after="0"/>
    </w:pPr>
    <w:rPr>
      <w:color w:val="00B388"/>
      <w:sz w:val="44"/>
      <w:szCs w:val="44"/>
    </w:rPr>
  </w:style>
  <w:style w:type="paragraph" w:customStyle="1" w:styleId="ConfidentialityNotice">
    <w:name w:val="*Confidentiality Notice"/>
    <w:basedOn w:val="BodyText"/>
    <w:rsid w:val="00370AF1"/>
    <w:rPr>
      <w:color w:val="auto"/>
      <w:sz w:val="18"/>
    </w:rPr>
  </w:style>
  <w:style w:type="paragraph" w:customStyle="1" w:styleId="TableofContents">
    <w:name w:val="*Table of Contents"/>
    <w:basedOn w:val="NoticeHeading"/>
    <w:next w:val="BodyText"/>
  </w:style>
  <w:style w:type="paragraph" w:customStyle="1" w:styleId="NoticeHeading">
    <w:name w:val="*Notice Heading"/>
    <w:basedOn w:val="Heading10"/>
    <w:next w:val="ConfidentialityNotice"/>
    <w:rsid w:val="00832E96"/>
    <w:pPr>
      <w:outlineLvl w:val="9"/>
    </w:pPr>
    <w:rPr>
      <w:b w:val="0"/>
      <w:sz w:val="36"/>
      <w:szCs w:val="36"/>
    </w:rPr>
  </w:style>
  <w:style w:type="paragraph" w:customStyle="1" w:styleId="CoverText2">
    <w:name w:val="*Cover Text 2"/>
    <w:basedOn w:val="BodyText"/>
    <w:rsid w:val="00C81C23"/>
    <w:pPr>
      <w:spacing w:after="0"/>
      <w:ind w:left="173"/>
    </w:pPr>
    <w:rPr>
      <w:color w:val="auto"/>
      <w:sz w:val="24"/>
      <w:szCs w:val="24"/>
    </w:rPr>
  </w:style>
  <w:style w:type="paragraph" w:customStyle="1" w:styleId="BulletSubnumber0">
    <w:name w:val="*Bullet Subnumber"/>
    <w:basedOn w:val="BodyText"/>
    <w:pPr>
      <w:tabs>
        <w:tab w:val="left" w:pos="720"/>
      </w:tabs>
      <w:ind w:left="720" w:hanging="360"/>
    </w:pPr>
    <w:rPr>
      <w:color w:val="auto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785D"/>
    <w:rPr>
      <w:rFonts w:ascii="Tahoma" w:hAnsi="Tahoma" w:cs="Tahoma"/>
      <w:color w:val="000000"/>
      <w:sz w:val="16"/>
      <w:szCs w:val="16"/>
      <w:lang w:eastAsia="en-US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HeaderFooterText">
    <w:name w:val="Header_FooterText"/>
    <w:pPr>
      <w:spacing w:line="170" w:lineRule="exact"/>
    </w:pPr>
    <w:rPr>
      <w:rFonts w:ascii="Arial" w:hAnsi="Arial"/>
      <w:b/>
      <w:color w:val="000000"/>
      <w:sz w:val="14"/>
      <w:szCs w:val="14"/>
      <w:lang w:eastAsia="en-US"/>
    </w:rPr>
  </w:style>
  <w:style w:type="paragraph" w:customStyle="1" w:styleId="AltNumbers">
    <w:name w:val="*Alt Numbers"/>
    <w:basedOn w:val="BodyText"/>
    <w:pPr>
      <w:tabs>
        <w:tab w:val="left" w:pos="1440"/>
      </w:tabs>
      <w:spacing w:after="0"/>
      <w:ind w:left="1440" w:hanging="1440"/>
    </w:pPr>
  </w:style>
  <w:style w:type="paragraph" w:customStyle="1" w:styleId="AltNumbersDouble">
    <w:name w:val="*Alt Numbers Double"/>
    <w:basedOn w:val="AltNumbers"/>
    <w:rsid w:val="0013619B"/>
    <w:pPr>
      <w:spacing w:after="120"/>
    </w:pPr>
  </w:style>
  <w:style w:type="paragraph" w:customStyle="1" w:styleId="AltNumbersBold">
    <w:name w:val="*Alt Numbers Bold"/>
    <w:basedOn w:val="AltNumbers"/>
    <w:rPr>
      <w:b/>
    </w:rPr>
  </w:style>
  <w:style w:type="paragraph" w:customStyle="1" w:styleId="Numbers1Single">
    <w:name w:val="*Numbers #1 Single"/>
    <w:basedOn w:val="NumbersAutoSingle"/>
    <w:pPr>
      <w:numPr>
        <w:numId w:val="0"/>
      </w:numPr>
      <w:ind w:left="360" w:hanging="360"/>
    </w:pPr>
  </w:style>
  <w:style w:type="paragraph" w:customStyle="1" w:styleId="NumbersBold">
    <w:name w:val="*Numbers Bold"/>
    <w:basedOn w:val="Numbers1Single"/>
    <w:rPr>
      <w:b/>
    </w:rPr>
  </w:style>
  <w:style w:type="paragraph" w:customStyle="1" w:styleId="Numbers1Double">
    <w:name w:val="*Numbers #1 Double"/>
    <w:basedOn w:val="Numbers1Single"/>
    <w:rsid w:val="001C7029"/>
    <w:pPr>
      <w:spacing w:after="120"/>
    </w:pPr>
  </w:style>
  <w:style w:type="paragraph" w:customStyle="1" w:styleId="Subheading">
    <w:name w:val="*Subheading"/>
    <w:basedOn w:val="BodyText"/>
    <w:next w:val="BodyText"/>
    <w:rsid w:val="00681802"/>
    <w:pPr>
      <w:keepNext/>
    </w:pPr>
    <w:rPr>
      <w:b/>
      <w:color w:val="00B388"/>
    </w:rPr>
  </w:style>
  <w:style w:type="paragraph" w:customStyle="1" w:styleId="TableText10Single">
    <w:name w:val="*Table Text 10 Single"/>
    <w:basedOn w:val="BodyText"/>
    <w:link w:val="TableText10SingleChar"/>
    <w:pPr>
      <w:spacing w:after="0"/>
    </w:pPr>
    <w:rPr>
      <w:sz w:val="20"/>
    </w:rPr>
  </w:style>
  <w:style w:type="character" w:customStyle="1" w:styleId="TableText10SingleChar">
    <w:name w:val="*Table Text 10 Single Char"/>
    <w:link w:val="TableText10Single"/>
    <w:locked/>
    <w:rsid w:val="00DA19CD"/>
    <w:rPr>
      <w:rFonts w:ascii="Arial" w:hAnsi="Arial"/>
      <w:color w:val="000000"/>
      <w:lang w:eastAsia="en-US"/>
    </w:rPr>
  </w:style>
  <w:style w:type="paragraph" w:customStyle="1" w:styleId="TableText10Bold">
    <w:name w:val="*Table Text 10 Bold"/>
    <w:basedOn w:val="TableText10Single"/>
    <w:rPr>
      <w:b/>
    </w:rPr>
  </w:style>
  <w:style w:type="paragraph" w:customStyle="1" w:styleId="TableText10Double">
    <w:name w:val="*Table Text 10 Double"/>
    <w:basedOn w:val="TableText10Single"/>
    <w:pPr>
      <w:spacing w:after="60"/>
    </w:pPr>
  </w:style>
  <w:style w:type="paragraph" w:customStyle="1" w:styleId="TableText10Bullet1Single">
    <w:name w:val="*Table Text 10 Bullet #1 Single"/>
    <w:basedOn w:val="Normal"/>
    <w:rsid w:val="00BC57E8"/>
    <w:pPr>
      <w:numPr>
        <w:numId w:val="24"/>
      </w:numPr>
      <w:tabs>
        <w:tab w:val="left" w:pos="216"/>
      </w:tabs>
      <w:ind w:left="216" w:hanging="216"/>
    </w:pPr>
    <w:rPr>
      <w:sz w:val="20"/>
    </w:rPr>
  </w:style>
  <w:style w:type="paragraph" w:customStyle="1" w:styleId="TableText10Bullet1Double">
    <w:name w:val="*Table Text 10 Bullet #1 Double"/>
    <w:basedOn w:val="TableText10Bullet1Single"/>
    <w:rsid w:val="00F6249F"/>
    <w:pPr>
      <w:spacing w:after="60"/>
    </w:pPr>
  </w:style>
  <w:style w:type="paragraph" w:customStyle="1" w:styleId="TableText10Bullet2Single">
    <w:name w:val="*Table Text 10 Bullet #2 Single"/>
    <w:basedOn w:val="Normal"/>
    <w:rsid w:val="005E71AE"/>
    <w:pPr>
      <w:numPr>
        <w:numId w:val="22"/>
      </w:numPr>
      <w:tabs>
        <w:tab w:val="left" w:pos="432"/>
      </w:tabs>
      <w:ind w:left="432" w:hanging="216"/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88576B"/>
    <w:pPr>
      <w:numPr>
        <w:numId w:val="21"/>
      </w:numPr>
      <w:tabs>
        <w:tab w:val="clear" w:pos="432"/>
      </w:tabs>
      <w:spacing w:after="60"/>
      <w:ind w:left="432" w:hanging="216"/>
    </w:pPr>
  </w:style>
  <w:style w:type="paragraph" w:customStyle="1" w:styleId="TableText11Single">
    <w:name w:val="*Table Text 11 Single"/>
    <w:basedOn w:val="TableText10Single"/>
    <w:rPr>
      <w:sz w:val="22"/>
    </w:rPr>
  </w:style>
  <w:style w:type="paragraph" w:customStyle="1" w:styleId="TableText11Bold">
    <w:name w:val="*Table Text 11 Bold"/>
    <w:basedOn w:val="TableText11Single"/>
    <w:rPr>
      <w:b/>
    </w:rPr>
  </w:style>
  <w:style w:type="paragraph" w:customStyle="1" w:styleId="TableText11Double">
    <w:name w:val="*Table Text 11 Double"/>
    <w:basedOn w:val="TableText11Single"/>
    <w:pPr>
      <w:spacing w:after="60"/>
    </w:pPr>
  </w:style>
  <w:style w:type="paragraph" w:customStyle="1" w:styleId="TableText8Bullet1Single">
    <w:name w:val="*Table Text 8 Bullet #1 Single"/>
    <w:basedOn w:val="TableText10Bullet1Single"/>
    <w:qFormat/>
    <w:rsid w:val="00B42368"/>
    <w:rPr>
      <w:sz w:val="16"/>
    </w:rPr>
  </w:style>
  <w:style w:type="paragraph" w:customStyle="1" w:styleId="TableText8Bullet1Double">
    <w:name w:val="*Table Text 8 Bullet #1 Double"/>
    <w:basedOn w:val="TableText10Bullet1Double"/>
    <w:qFormat/>
    <w:rsid w:val="00B42368"/>
    <w:rPr>
      <w:sz w:val="16"/>
    </w:rPr>
  </w:style>
  <w:style w:type="paragraph" w:customStyle="1" w:styleId="TableText11Bullet2Single">
    <w:name w:val="*Table Text 11 Bullet #2 Single"/>
    <w:basedOn w:val="TableText10Bullet2Single"/>
    <w:rsid w:val="0088576B"/>
    <w:rPr>
      <w:sz w:val="22"/>
    </w:rPr>
  </w:style>
  <w:style w:type="paragraph" w:customStyle="1" w:styleId="TableText8Bullet2Single">
    <w:name w:val="*Table Text 8 Bullet #2 Single"/>
    <w:basedOn w:val="TableText10Bullet2Single"/>
    <w:qFormat/>
    <w:rsid w:val="00B42368"/>
    <w:rPr>
      <w:sz w:val="16"/>
    </w:rPr>
  </w:style>
  <w:style w:type="paragraph" w:customStyle="1" w:styleId="TableText8Single">
    <w:name w:val="*Table Text 8 Single"/>
    <w:basedOn w:val="TableText10Single"/>
    <w:rPr>
      <w:sz w:val="16"/>
    </w:rPr>
  </w:style>
  <w:style w:type="paragraph" w:customStyle="1" w:styleId="TableText8Bold">
    <w:name w:val="*Table Text 8 Bold"/>
    <w:basedOn w:val="TableText8Single"/>
    <w:rPr>
      <w:b/>
    </w:rPr>
  </w:style>
  <w:style w:type="paragraph" w:customStyle="1" w:styleId="TableText8Double">
    <w:name w:val="*Table Text 8 Double"/>
    <w:basedOn w:val="TableText8Single"/>
    <w:pPr>
      <w:spacing w:after="60"/>
    </w:pPr>
  </w:style>
  <w:style w:type="paragraph" w:customStyle="1" w:styleId="TableText8Bullet2Double">
    <w:name w:val="*Table Text 8 Bullet #2 Double"/>
    <w:basedOn w:val="TableText10Bullet2Double"/>
    <w:qFormat/>
    <w:rsid w:val="00B42368"/>
    <w:rPr>
      <w:sz w:val="16"/>
    </w:rPr>
  </w:style>
  <w:style w:type="paragraph" w:customStyle="1" w:styleId="TableText9Bullet1Single">
    <w:name w:val="*Table Text 9 Bullet #1 Single"/>
    <w:basedOn w:val="TableText10Bullet1Single"/>
    <w:qFormat/>
    <w:rsid w:val="00B42368"/>
    <w:rPr>
      <w:sz w:val="18"/>
    </w:rPr>
  </w:style>
  <w:style w:type="paragraph" w:customStyle="1" w:styleId="TableText9Bullet2Single">
    <w:name w:val="*Table Text 9 Bullet #2 Single"/>
    <w:basedOn w:val="TableText10Bullet2Single"/>
    <w:qFormat/>
    <w:rsid w:val="00B42368"/>
    <w:rPr>
      <w:sz w:val="18"/>
    </w:rPr>
  </w:style>
  <w:style w:type="paragraph" w:customStyle="1" w:styleId="TableText11Bullet1Single">
    <w:name w:val="*Table Text 11 Bullet #1 Single"/>
    <w:basedOn w:val="TableText10Bullet1Single"/>
    <w:qFormat/>
    <w:rsid w:val="00B42368"/>
    <w:rPr>
      <w:sz w:val="22"/>
    </w:rPr>
  </w:style>
  <w:style w:type="paragraph" w:customStyle="1" w:styleId="AltNumbers0">
    <w:name w:val="~Alt Numbers"/>
    <w:basedOn w:val="AltNumbers"/>
    <w:rsid w:val="007978B5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7978B5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7978B5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7978B5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7978B5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rsid w:val="007978B5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rsid w:val="007978B5"/>
    <w:pPr>
      <w:shd w:val="clear" w:color="auto" w:fill="DBDCDD"/>
    </w:pPr>
  </w:style>
  <w:style w:type="paragraph" w:customStyle="1" w:styleId="Bullet1Double0">
    <w:name w:val="~Bullet #1 Double"/>
    <w:basedOn w:val="Bullet1Double"/>
    <w:rsid w:val="007978B5"/>
    <w:p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1Single0">
    <w:name w:val="~Bullet #1 Single"/>
    <w:basedOn w:val="BodyText"/>
    <w:rsid w:val="007978B5"/>
    <w:pPr>
      <w:shd w:val="clear" w:color="auto" w:fill="DBDCDD"/>
      <w:tabs>
        <w:tab w:val="left" w:pos="360"/>
      </w:tabs>
      <w:spacing w:after="0"/>
      <w:ind w:left="360" w:hanging="360"/>
    </w:pPr>
    <w:rPr>
      <w:color w:val="auto"/>
    </w:rPr>
  </w:style>
  <w:style w:type="paragraph" w:customStyle="1" w:styleId="Bullet1SubtextDouble">
    <w:name w:val="~Bullet #1 Subtext Double"/>
    <w:basedOn w:val="Bullet1SubtextDouble0"/>
    <w:rsid w:val="007978B5"/>
    <w:pPr>
      <w:numPr>
        <w:numId w:val="34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qFormat/>
    <w:rsid w:val="007978B5"/>
    <w:pPr>
      <w:spacing w:after="0"/>
    </w:pPr>
  </w:style>
  <w:style w:type="paragraph" w:customStyle="1" w:styleId="Bullet2Double">
    <w:name w:val="~Bullet #2 Double"/>
    <w:basedOn w:val="Bullet2Double0"/>
    <w:rsid w:val="00E178F1"/>
    <w:pPr>
      <w:numPr>
        <w:numId w:val="26"/>
      </w:numPr>
      <w:shd w:val="clear" w:color="auto" w:fill="DBDCDD"/>
      <w:tabs>
        <w:tab w:val="clear" w:pos="720"/>
        <w:tab w:val="left" w:pos="360"/>
      </w:tabs>
    </w:pPr>
    <w:rPr>
      <w:color w:val="auto"/>
    </w:rPr>
  </w:style>
  <w:style w:type="paragraph" w:customStyle="1" w:styleId="Bullet2Single">
    <w:name w:val="~Bullet #2 Single"/>
    <w:basedOn w:val="Bullet2Double"/>
    <w:rsid w:val="00E178F1"/>
    <w:pPr>
      <w:numPr>
        <w:numId w:val="27"/>
      </w:numPr>
      <w:tabs>
        <w:tab w:val="left" w:pos="360"/>
      </w:tabs>
      <w:spacing w:after="0"/>
    </w:pPr>
  </w:style>
  <w:style w:type="paragraph" w:customStyle="1" w:styleId="Bullet2SubtextDouble">
    <w:name w:val="~Bullet #2 Subtext Double"/>
    <w:basedOn w:val="Bullet2SubtextDouble0"/>
    <w:rsid w:val="00E178F1"/>
    <w:pPr>
      <w:numPr>
        <w:numId w:val="1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E178F1"/>
    <w:pPr>
      <w:numPr>
        <w:numId w:val="1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E178F1"/>
    <w:pPr>
      <w:numPr>
        <w:numId w:val="28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ingle">
    <w:name w:val="~Bullet #3 Single"/>
    <w:basedOn w:val="Bullet3Single0"/>
    <w:rsid w:val="00E178F1"/>
    <w:pPr>
      <w:numPr>
        <w:numId w:val="29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rsid w:val="00E178F1"/>
    <w:pPr>
      <w:numPr>
        <w:numId w:val="12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E178F1"/>
    <w:pPr>
      <w:numPr>
        <w:numId w:val="13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basedOn w:val="Normal"/>
    <w:rsid w:val="00E178F1"/>
    <w:pPr>
      <w:numPr>
        <w:numId w:val="30"/>
      </w:numPr>
      <w:shd w:val="clear" w:color="auto" w:fill="DBDCDD"/>
      <w:tabs>
        <w:tab w:val="left" w:pos="1080"/>
      </w:tabs>
      <w:spacing w:after="120"/>
    </w:pPr>
    <w:rPr>
      <w:color w:val="auto"/>
    </w:rPr>
  </w:style>
  <w:style w:type="paragraph" w:customStyle="1" w:styleId="Bullet4Single">
    <w:name w:val="~Bullet #4 Single"/>
    <w:basedOn w:val="Normal"/>
    <w:rsid w:val="00E178F1"/>
    <w:pPr>
      <w:numPr>
        <w:numId w:val="31"/>
      </w:numPr>
      <w:shd w:val="clear" w:color="auto" w:fill="DBDCDD"/>
      <w:tabs>
        <w:tab w:val="left" w:pos="1080"/>
      </w:tabs>
    </w:pPr>
    <w:rPr>
      <w:color w:val="auto"/>
    </w:rPr>
  </w:style>
  <w:style w:type="paragraph" w:customStyle="1" w:styleId="Bullet5Double">
    <w:name w:val="~Bullet #5 Double"/>
    <w:basedOn w:val="Bullet5Double0"/>
    <w:rsid w:val="00E178F1"/>
    <w:pPr>
      <w:numPr>
        <w:numId w:val="32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5Single">
    <w:name w:val="~Bullet #5 Single"/>
    <w:basedOn w:val="Bullet5Single0"/>
    <w:rsid w:val="00E178F1"/>
    <w:pPr>
      <w:numPr>
        <w:numId w:val="33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Subnumber">
    <w:name w:val="~Bullet Subnumber"/>
    <w:basedOn w:val="BulletSubnumber0"/>
    <w:rsid w:val="00E178F1"/>
    <w:pPr>
      <w:numPr>
        <w:numId w:val="14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TableSubheading9">
    <w:name w:val="*Table Subheading 9"/>
    <w:basedOn w:val="TableSubheading10"/>
    <w:qFormat/>
    <w:rsid w:val="00B9207D"/>
    <w:rPr>
      <w:sz w:val="18"/>
    </w:rPr>
  </w:style>
  <w:style w:type="paragraph" w:customStyle="1" w:styleId="TableSubheading10">
    <w:name w:val="*Table Subheading 10"/>
    <w:basedOn w:val="TableText10Single"/>
    <w:rsid w:val="007978B5"/>
    <w:pPr>
      <w:keepNext/>
      <w:shd w:val="clear" w:color="auto" w:fill="B1B5B7"/>
    </w:pPr>
    <w:rPr>
      <w:b/>
      <w:color w:val="FFFFFF"/>
    </w:rPr>
  </w:style>
  <w:style w:type="paragraph" w:customStyle="1" w:styleId="Heading11">
    <w:name w:val="~Heading 1"/>
    <w:basedOn w:val="Heading10"/>
    <w:next w:val="BodyText0"/>
  </w:style>
  <w:style w:type="paragraph" w:customStyle="1" w:styleId="Heading21">
    <w:name w:val="~Heading 2"/>
    <w:basedOn w:val="Heading20"/>
    <w:next w:val="BodyText0"/>
  </w:style>
  <w:style w:type="paragraph" w:customStyle="1" w:styleId="Heading31">
    <w:name w:val="~Heading 3"/>
    <w:basedOn w:val="Heading30"/>
    <w:next w:val="BodyText0"/>
  </w:style>
  <w:style w:type="paragraph" w:customStyle="1" w:styleId="Heading41">
    <w:name w:val="~Heading 4"/>
    <w:basedOn w:val="Heading40"/>
    <w:next w:val="BodyText0"/>
  </w:style>
  <w:style w:type="paragraph" w:customStyle="1" w:styleId="Heading51">
    <w:name w:val="~Heading 5"/>
    <w:basedOn w:val="Heading50"/>
    <w:next w:val="BodyText0"/>
  </w:style>
  <w:style w:type="paragraph" w:customStyle="1" w:styleId="Heading61">
    <w:name w:val="~Heading 6"/>
    <w:basedOn w:val="Heading60"/>
    <w:next w:val="BodyText0"/>
  </w:style>
  <w:style w:type="paragraph" w:customStyle="1" w:styleId="HeadingManual10">
    <w:name w:val="~Heading Manual#1"/>
    <w:basedOn w:val="HeadingManual1"/>
    <w:next w:val="BodyText0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</w:style>
  <w:style w:type="paragraph" w:customStyle="1" w:styleId="HeadingManual30">
    <w:name w:val="~Heading Manual#3"/>
    <w:basedOn w:val="HeadingManual3"/>
    <w:next w:val="BodyText0"/>
  </w:style>
  <w:style w:type="paragraph" w:customStyle="1" w:styleId="HeadingManual40">
    <w:name w:val="~Heading Manual#4"/>
    <w:basedOn w:val="HeadingManual4"/>
    <w:next w:val="BodyText0"/>
  </w:style>
  <w:style w:type="paragraph" w:customStyle="1" w:styleId="HeadingManual50">
    <w:name w:val="~Heading Manual#5"/>
    <w:basedOn w:val="HeadingManual5"/>
    <w:next w:val="BodyText0"/>
  </w:style>
  <w:style w:type="paragraph" w:customStyle="1" w:styleId="HeadingManual60">
    <w:name w:val="~Heading Manual#6"/>
    <w:basedOn w:val="HeadingManual6"/>
    <w:next w:val="BodyText0"/>
  </w:style>
  <w:style w:type="paragraph" w:customStyle="1" w:styleId="InfoText0">
    <w:name w:val="~Info Text"/>
    <w:basedOn w:val="InfoText"/>
    <w:rsid w:val="00E178F1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Bullet1Single0"/>
    <w:rsid w:val="00CF7D7B"/>
  </w:style>
  <w:style w:type="paragraph" w:customStyle="1" w:styleId="NumbersAuto">
    <w:name w:val="~Numbers (Auto)"/>
    <w:basedOn w:val="NumbersAutoSing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</w:style>
  <w:style w:type="paragraph" w:customStyle="1" w:styleId="NumbersAutoBold0">
    <w:name w:val="~Numbers (Auto) Bold"/>
    <w:basedOn w:val="NumbersAutoBold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AutoDouble0">
    <w:name w:val="~Numbers (Auto) Double"/>
    <w:basedOn w:val="NumbersAutoDoub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Bold0">
    <w:name w:val="~Numbers Bold"/>
    <w:basedOn w:val="NumbersBold"/>
    <w:rsid w:val="00E178F1"/>
    <w:pPr>
      <w:shd w:val="clear" w:color="auto" w:fill="DBDCDD"/>
    </w:pPr>
  </w:style>
  <w:style w:type="paragraph" w:customStyle="1" w:styleId="NumbersDouble">
    <w:name w:val="~Numbers Double"/>
    <w:basedOn w:val="Numbers1Double0"/>
    <w:rsid w:val="00E178F1"/>
  </w:style>
  <w:style w:type="paragraph" w:customStyle="1" w:styleId="Numbers1Double0">
    <w:name w:val="~Numbers #1 Double"/>
    <w:basedOn w:val="Bullet1Double0"/>
    <w:qFormat/>
    <w:rsid w:val="00CF7D7B"/>
  </w:style>
  <w:style w:type="paragraph" w:customStyle="1" w:styleId="Subheading0">
    <w:name w:val="~Subheading"/>
    <w:basedOn w:val="Subheading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ofContents0">
    <w:name w:val="~Table of Contents"/>
    <w:basedOn w:val="TableofContents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Text10Bold0">
    <w:name w:val="~Table Text 10 Bold"/>
    <w:basedOn w:val="TableText10Bold"/>
    <w:rsid w:val="00E63E93"/>
    <w:pPr>
      <w:shd w:val="clear" w:color="auto" w:fill="DBDCDD"/>
    </w:pPr>
    <w:rPr>
      <w:color w:val="auto"/>
    </w:rPr>
  </w:style>
  <w:style w:type="paragraph" w:customStyle="1" w:styleId="TableText10Bullet1Double0">
    <w:name w:val="~Table Text 10 Bullet #1 Double"/>
    <w:basedOn w:val="TableText10Bullet1Double"/>
    <w:qFormat/>
    <w:rsid w:val="007F455B"/>
    <w:pPr>
      <w:shd w:val="clear" w:color="auto" w:fill="DBDCDD"/>
    </w:pPr>
  </w:style>
  <w:style w:type="character" w:customStyle="1" w:styleId="HPSenderDataChar">
    <w:name w:val="HP Sender Data Char"/>
    <w:link w:val="HPSenderData"/>
    <w:rsid w:val="00CB1AF9"/>
    <w:rPr>
      <w:rFonts w:ascii="Arial" w:eastAsia="Times" w:hAnsi="Arial" w:cs="Arial"/>
      <w:sz w:val="18"/>
      <w:szCs w:val="18"/>
      <w:lang w:eastAsia="en-US"/>
    </w:rPr>
  </w:style>
  <w:style w:type="paragraph" w:customStyle="1" w:styleId="HPSenderData">
    <w:name w:val="HP Sender Data"/>
    <w:basedOn w:val="HPSender"/>
    <w:link w:val="HPSenderDataChar"/>
    <w:rsid w:val="00DA2057"/>
    <w:rPr>
      <w:szCs w:val="18"/>
    </w:rPr>
  </w:style>
  <w:style w:type="paragraph" w:customStyle="1" w:styleId="HPSender">
    <w:name w:val="HP Sender"/>
    <w:next w:val="HPSenderData"/>
    <w:link w:val="HPSenderChar"/>
    <w:rsid w:val="00FD3A57"/>
    <w:rPr>
      <w:rFonts w:ascii="Arial" w:eastAsia="Times" w:hAnsi="Arial" w:cs="Arial"/>
      <w:sz w:val="18"/>
      <w:szCs w:val="16"/>
      <w:lang w:eastAsia="en-US"/>
    </w:rPr>
  </w:style>
  <w:style w:type="character" w:customStyle="1" w:styleId="HPSenderChar">
    <w:name w:val="HP Sender Char"/>
    <w:link w:val="HPSender"/>
    <w:rsid w:val="00FD3A57"/>
    <w:rPr>
      <w:rFonts w:ascii="Arial" w:eastAsia="Times" w:hAnsi="Arial" w:cs="Arial"/>
      <w:sz w:val="18"/>
      <w:szCs w:val="16"/>
    </w:rPr>
  </w:style>
  <w:style w:type="paragraph" w:customStyle="1" w:styleId="TableText10Bullet1Single0">
    <w:name w:val="~Table Text 10 Bullet #1 Single"/>
    <w:basedOn w:val="TableText10Bullet1Single"/>
    <w:qFormat/>
    <w:rsid w:val="007F455B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qFormat/>
    <w:rsid w:val="007F455B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7F455B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7F455B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7F455B"/>
    <w:pPr>
      <w:shd w:val="clear" w:color="auto" w:fill="DBDCDD"/>
    </w:pPr>
    <w:rPr>
      <w:color w:val="auto"/>
    </w:rPr>
  </w:style>
  <w:style w:type="paragraph" w:customStyle="1" w:styleId="TableText10Bullet3Single">
    <w:name w:val="~Table Text 10 Bullet #3 Single"/>
    <w:basedOn w:val="TableText10Bullet3Single0"/>
    <w:qFormat/>
    <w:rsid w:val="007F455B"/>
    <w:pPr>
      <w:shd w:val="clear" w:color="auto" w:fill="DBDCDD"/>
    </w:pPr>
  </w:style>
  <w:style w:type="paragraph" w:customStyle="1" w:styleId="TableText10Bullet3Single0">
    <w:name w:val="*Table Text 10 Bullet #3 Single"/>
    <w:basedOn w:val="TableText10Bullet1Single"/>
    <w:qFormat/>
    <w:rsid w:val="004071DA"/>
    <w:pPr>
      <w:tabs>
        <w:tab w:val="clear" w:pos="216"/>
      </w:tabs>
      <w:ind w:left="648"/>
    </w:pPr>
  </w:style>
  <w:style w:type="paragraph" w:customStyle="1" w:styleId="TableText10Bullet3Double">
    <w:name w:val="~Table Text 10 Bullet #3 Double"/>
    <w:basedOn w:val="TableText10Bullet3Double0"/>
    <w:qFormat/>
    <w:rsid w:val="007F455B"/>
    <w:pPr>
      <w:shd w:val="clear" w:color="auto" w:fill="DBDCDD"/>
    </w:pPr>
  </w:style>
  <w:style w:type="paragraph" w:customStyle="1" w:styleId="TableText10Bullet3Double0">
    <w:name w:val="*Table Text 10 Bullet #3 Double"/>
    <w:basedOn w:val="TableText10Bullet3Single0"/>
    <w:qFormat/>
    <w:rsid w:val="004071DA"/>
    <w:pPr>
      <w:spacing w:after="60"/>
    </w:pPr>
  </w:style>
  <w:style w:type="paragraph" w:customStyle="1" w:styleId="TableText10Bullet2Single0">
    <w:name w:val="~Table Text 10 Bullet #2 Single"/>
    <w:basedOn w:val="TableText10Bullet2Single"/>
    <w:qFormat/>
    <w:rsid w:val="007F455B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qFormat/>
    <w:rsid w:val="00643551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5841A6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5841A6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5841A6"/>
    <w:pPr>
      <w:shd w:val="clear" w:color="auto" w:fill="DBDCDD"/>
    </w:pPr>
    <w:rPr>
      <w:color w:val="auto"/>
    </w:rPr>
  </w:style>
  <w:style w:type="paragraph" w:customStyle="1" w:styleId="TableText8Bullet1Double0">
    <w:name w:val="~Table Text 8 Bullet #1 Double"/>
    <w:basedOn w:val="TableText8Bullet1Single"/>
    <w:qFormat/>
    <w:rsid w:val="005841A6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qFormat/>
    <w:rsid w:val="00643551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qFormat/>
    <w:rsid w:val="005841A6"/>
    <w:pPr>
      <w:shd w:val="clear" w:color="auto" w:fill="DBDCDD"/>
    </w:pPr>
  </w:style>
  <w:style w:type="paragraph" w:customStyle="1" w:styleId="TableText11Bullet3Double">
    <w:name w:val="~Table Text 11 Bullet #3 Double"/>
    <w:basedOn w:val="TableText11Bullet3Double0"/>
    <w:qFormat/>
    <w:rsid w:val="005841A6"/>
    <w:pPr>
      <w:shd w:val="clear" w:color="auto" w:fill="DBDCDD"/>
    </w:pPr>
  </w:style>
  <w:style w:type="paragraph" w:customStyle="1" w:styleId="TableText11Bullet3Double0">
    <w:name w:val="*Table Text 11 Bullet #3 Double"/>
    <w:basedOn w:val="TableText10Bullet3Double0"/>
    <w:qFormat/>
    <w:rsid w:val="00305133"/>
    <w:rPr>
      <w:sz w:val="22"/>
    </w:rPr>
  </w:style>
  <w:style w:type="paragraph" w:customStyle="1" w:styleId="TableText8Double0">
    <w:name w:val="~Table Text 8 Double"/>
    <w:basedOn w:val="TableText8Double"/>
    <w:rsid w:val="00643551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643551"/>
    <w:pPr>
      <w:shd w:val="clear" w:color="auto" w:fill="DBDCDD"/>
    </w:pPr>
    <w:rPr>
      <w:color w:val="auto"/>
    </w:rPr>
  </w:style>
  <w:style w:type="paragraph" w:customStyle="1" w:styleId="TableFigureCaption0">
    <w:name w:val="~Table/Figure Caption"/>
    <w:basedOn w:val="TableFigureCaption"/>
    <w:rsid w:val="00643551"/>
    <w:pPr>
      <w:shd w:val="clear" w:color="auto" w:fill="DBDCDD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856"/>
      </w:tabs>
      <w:ind w:left="1440" w:hanging="144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customStyle="1" w:styleId="Bullet1SingleSideIdea">
    <w:name w:val="*Bullet #1 Single SideIdea"/>
    <w:basedOn w:val="Normal"/>
    <w:rsid w:val="00A7036E"/>
    <w:pPr>
      <w:numPr>
        <w:numId w:val="20"/>
      </w:numPr>
      <w:tabs>
        <w:tab w:val="clear" w:pos="360"/>
      </w:tabs>
      <w:ind w:left="288" w:hanging="288"/>
    </w:pPr>
    <w:rPr>
      <w:color w:val="FFFFFF"/>
      <w:sz w:val="20"/>
    </w:rPr>
  </w:style>
  <w:style w:type="paragraph" w:customStyle="1" w:styleId="CoverText3">
    <w:name w:val="*Cover Text 3"/>
    <w:basedOn w:val="CoverText2"/>
    <w:rsid w:val="00C81C23"/>
    <w:rPr>
      <w:rFonts w:cs="Arial"/>
      <w:color w:val="000000"/>
      <w:sz w:val="32"/>
      <w:szCs w:val="32"/>
    </w:rPr>
  </w:style>
  <w:style w:type="paragraph" w:customStyle="1" w:styleId="Figure">
    <w:name w:val="*Figure"/>
    <w:basedOn w:val="BodyText"/>
    <w:next w:val="BodyText"/>
    <w:pPr>
      <w:jc w:val="center"/>
    </w:pPr>
  </w:style>
  <w:style w:type="paragraph" w:customStyle="1" w:styleId="Copyright">
    <w:name w:val="*Copyright"/>
    <w:basedOn w:val="ConfidentialityNotice"/>
    <w:next w:val="BodyText"/>
    <w:rsid w:val="00370AF1"/>
    <w:pPr>
      <w:spacing w:before="600"/>
    </w:pPr>
  </w:style>
  <w:style w:type="paragraph" w:customStyle="1" w:styleId="Note">
    <w:name w:val="*Note"/>
    <w:basedOn w:val="BodyText"/>
    <w:next w:val="BodyText"/>
    <w:pPr>
      <w:ind w:left="720" w:hanging="720"/>
    </w:pPr>
  </w:style>
  <w:style w:type="paragraph" w:customStyle="1" w:styleId="Reference">
    <w:name w:val="*Reference"/>
    <w:basedOn w:val="BodyText"/>
    <w:next w:val="BodyText"/>
    <w:pPr>
      <w:ind w:left="1440" w:hanging="1440"/>
    </w:pPr>
  </w:style>
  <w:style w:type="paragraph" w:customStyle="1" w:styleId="Website">
    <w:name w:val="*Website"/>
    <w:basedOn w:val="BodyText"/>
    <w:next w:val="BodyText"/>
    <w:rsid w:val="00C0144A"/>
    <w:pPr>
      <w:ind w:left="1080" w:hanging="108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785D"/>
    <w:rPr>
      <w:rFonts w:ascii="Arial" w:hAnsi="Arial"/>
      <w:color w:val="000000"/>
      <w:lang w:eastAsia="en-US"/>
    </w:rPr>
  </w:style>
  <w:style w:type="paragraph" w:customStyle="1" w:styleId="FootnoteText0">
    <w:name w:val="*Footnote Text"/>
    <w:basedOn w:val="BodyText"/>
    <w:qFormat/>
    <w:rsid w:val="00BB37D9"/>
    <w:pPr>
      <w:spacing w:after="0"/>
      <w:ind w:left="144" w:hanging="144"/>
    </w:pPr>
    <w:rPr>
      <w:sz w:val="18"/>
    </w:rPr>
  </w:style>
  <w:style w:type="character" w:customStyle="1" w:styleId="FootnoteReference0">
    <w:name w:val="*Footnote Reference"/>
    <w:rPr>
      <w:rFonts w:ascii="Arial" w:hAnsi="Arial"/>
      <w:vertAlign w:val="superscript"/>
    </w:rPr>
  </w:style>
  <w:style w:type="paragraph" w:customStyle="1" w:styleId="TableHeading10">
    <w:name w:val="*Table Heading 10"/>
    <w:basedOn w:val="TableText10Bold"/>
    <w:rsid w:val="00681802"/>
    <w:pPr>
      <w:keepNext/>
      <w:shd w:val="clear" w:color="auto" w:fill="00B388"/>
      <w:spacing w:line="240" w:lineRule="atLeast"/>
      <w:jc w:val="center"/>
    </w:pPr>
    <w:rPr>
      <w:color w:val="FFFFFF"/>
    </w:rPr>
  </w:style>
  <w:style w:type="paragraph" w:customStyle="1" w:styleId="TableHeading100">
    <w:name w:val="~Table Heading 10"/>
    <w:basedOn w:val="TableText10Bold0"/>
    <w:rsid w:val="004269EB"/>
    <w:pPr>
      <w:keepNext/>
      <w:jc w:val="center"/>
    </w:pPr>
  </w:style>
  <w:style w:type="paragraph" w:customStyle="1" w:styleId="TableHeading11">
    <w:name w:val="*Table Heading 11"/>
    <w:basedOn w:val="TableHeading10"/>
    <w:rPr>
      <w:sz w:val="22"/>
    </w:rPr>
  </w:style>
  <w:style w:type="paragraph" w:customStyle="1" w:styleId="TableSubheading11">
    <w:name w:val="*Table Subheading 11"/>
    <w:basedOn w:val="TableSubheading10"/>
    <w:rsid w:val="00B76F85"/>
    <w:rPr>
      <w:sz w:val="22"/>
    </w:rPr>
  </w:style>
  <w:style w:type="paragraph" w:customStyle="1" w:styleId="TableSubheading8">
    <w:name w:val="*Table Subheading 8"/>
    <w:basedOn w:val="TableSubheading10"/>
    <w:rsid w:val="00B76F85"/>
    <w:rPr>
      <w:sz w:val="16"/>
    </w:rPr>
  </w:style>
  <w:style w:type="paragraph" w:customStyle="1" w:styleId="TableHeading8">
    <w:name w:val="*Table Heading 8"/>
    <w:basedOn w:val="TableHeading10"/>
    <w:rsid w:val="005011FD"/>
    <w:rPr>
      <w:sz w:val="16"/>
    </w:rPr>
  </w:style>
  <w:style w:type="paragraph" w:customStyle="1" w:styleId="TableHeading110">
    <w:name w:val="~Table Heading 11"/>
    <w:basedOn w:val="TableHeading100"/>
    <w:rPr>
      <w:sz w:val="22"/>
    </w:rPr>
  </w:style>
  <w:style w:type="paragraph" w:customStyle="1" w:styleId="TableHeading80">
    <w:name w:val="~Table Heading 8"/>
    <w:basedOn w:val="TableHeading100"/>
    <w:rsid w:val="004269EB"/>
    <w:rPr>
      <w:sz w:val="16"/>
    </w:rPr>
  </w:style>
  <w:style w:type="paragraph" w:styleId="Caption">
    <w:name w:val="caption"/>
    <w:basedOn w:val="BodyText"/>
    <w:next w:val="BodyText"/>
    <w:qFormat/>
    <w:rPr>
      <w:b/>
      <w:bC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785D"/>
    <w:rPr>
      <w:rFonts w:ascii="Arial" w:hAnsi="Arial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785D"/>
    <w:rPr>
      <w:rFonts w:ascii="Arial" w:hAnsi="Arial"/>
      <w:b/>
      <w:bCs/>
      <w:color w:val="000000"/>
      <w:lang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52785D"/>
    <w:rPr>
      <w:rFonts w:ascii="Tahoma" w:hAnsi="Tahoma" w:cs="Tahoma"/>
      <w:color w:val="000000"/>
      <w:shd w:val="clear" w:color="auto" w:fill="000080"/>
      <w:lang w:eastAsia="en-US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52785D"/>
    <w:rPr>
      <w:rFonts w:ascii="Arial" w:hAnsi="Arial"/>
      <w:color w:val="000000"/>
      <w:lang w:eastAsia="en-U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ActionCaption">
    <w:name w:val="*Action Caption"/>
    <w:basedOn w:val="BodyText"/>
    <w:next w:val="BodyText"/>
    <w:pPr>
      <w:keepNext/>
    </w:pPr>
    <w:rPr>
      <w:i/>
      <w:sz w:val="20"/>
    </w:r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52785D"/>
    <w:rPr>
      <w:rFonts w:ascii="Courier New" w:hAnsi="Courier New" w:cs="Courier New"/>
      <w:color w:val="000000"/>
      <w:lang w:eastAsia="en-US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customStyle="1" w:styleId="HPEntityDetail">
    <w:name w:val="HP Entity Detail"/>
    <w:rsid w:val="009B45A0"/>
    <w:pPr>
      <w:framePr w:hSpace="144" w:wrap="around" w:vAnchor="page" w:hAnchor="margin" w:y="865"/>
      <w:ind w:left="2736"/>
    </w:pPr>
    <w:rPr>
      <w:rFonts w:ascii="Arial" w:hAnsi="Arial"/>
      <w:color w:val="000000"/>
      <w:sz w:val="18"/>
      <w:szCs w:val="18"/>
      <w:lang w:eastAsia="en-US"/>
    </w:rPr>
  </w:style>
  <w:style w:type="paragraph" w:customStyle="1" w:styleId="HPRecipientData">
    <w:name w:val="HP Recipient Data"/>
    <w:rsid w:val="009B45A0"/>
    <w:pPr>
      <w:spacing w:after="20"/>
      <w:ind w:left="2736"/>
    </w:pPr>
    <w:rPr>
      <w:rFonts w:ascii="Arial" w:eastAsia="Times" w:hAnsi="Arial" w:cs="Arial"/>
      <w:sz w:val="18"/>
      <w:szCs w:val="18"/>
      <w:lang w:eastAsia="en-US"/>
    </w:rPr>
  </w:style>
  <w:style w:type="paragraph" w:customStyle="1" w:styleId="HPBasicText">
    <w:name w:val="HP_BasicText"/>
    <w:rsid w:val="00FD3A57"/>
    <w:pPr>
      <w:spacing w:after="120"/>
      <w:ind w:left="2736"/>
    </w:pPr>
    <w:rPr>
      <w:rFonts w:ascii="Arial" w:hAnsi="Arial"/>
      <w:szCs w:val="18"/>
      <w:lang w:eastAsia="en-US"/>
    </w:rPr>
  </w:style>
  <w:style w:type="paragraph" w:customStyle="1" w:styleId="HPBullet">
    <w:name w:val="HP_Bullet"/>
    <w:basedOn w:val="HPBasicText"/>
    <w:rsid w:val="00D16668"/>
    <w:pPr>
      <w:numPr>
        <w:numId w:val="25"/>
      </w:numPr>
      <w:spacing w:after="0"/>
    </w:pPr>
  </w:style>
  <w:style w:type="paragraph" w:customStyle="1" w:styleId="HPLogo">
    <w:name w:val="HP Logo"/>
    <w:basedOn w:val="Normal"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PropDate">
    <w:name w:val="HP Prop Date"/>
    <w:basedOn w:val="HPRecipientData"/>
    <w:rsid w:val="009B45A0"/>
  </w:style>
  <w:style w:type="paragraph" w:customStyle="1" w:styleId="BodyTextSideIdea">
    <w:name w:val="*Body Text SideIdea"/>
    <w:basedOn w:val="BodyText"/>
    <w:qFormat/>
    <w:rsid w:val="00DF2584"/>
    <w:rPr>
      <w:color w:val="FFFFFF"/>
      <w:sz w:val="20"/>
    </w:rPr>
  </w:style>
  <w:style w:type="paragraph" w:customStyle="1" w:styleId="HPFullPage">
    <w:name w:val="HP Full Page"/>
    <w:rsid w:val="00E8050A"/>
    <w:rPr>
      <w:rFonts w:ascii="Arial" w:eastAsia="Times New Roman" w:hAnsi="Arial"/>
      <w:sz w:val="16"/>
      <w:szCs w:val="18"/>
      <w:lang w:eastAsia="en-US"/>
    </w:rPr>
  </w:style>
  <w:style w:type="paragraph" w:customStyle="1" w:styleId="CvrLtrBullet1Single">
    <w:name w:val="*Cvr Ltr Bullet #1 Single"/>
    <w:basedOn w:val="Bullet1Single"/>
    <w:qFormat/>
    <w:rsid w:val="001D44BC"/>
    <w:rPr>
      <w:sz w:val="20"/>
    </w:rPr>
  </w:style>
  <w:style w:type="paragraph" w:customStyle="1" w:styleId="CvrLtrBullet1Double">
    <w:name w:val="*Cvr Ltr Bullet #1 Double"/>
    <w:basedOn w:val="CvrLtrBullet1Single"/>
    <w:qFormat/>
    <w:rsid w:val="001D44BC"/>
    <w:pPr>
      <w:spacing w:after="120"/>
    </w:pPr>
  </w:style>
  <w:style w:type="paragraph" w:customStyle="1" w:styleId="NumbersSingle">
    <w:name w:val="*Numbers Single"/>
    <w:basedOn w:val="Numbers1Single"/>
    <w:qFormat/>
    <w:rsid w:val="001C7029"/>
  </w:style>
  <w:style w:type="paragraph" w:customStyle="1" w:styleId="NumbersDouble0">
    <w:name w:val="*Numbers Double"/>
    <w:basedOn w:val="Numbers1Double"/>
    <w:qFormat/>
    <w:rsid w:val="001C7029"/>
  </w:style>
  <w:style w:type="paragraph" w:customStyle="1" w:styleId="TableText9Single">
    <w:name w:val="*Table Text 9 Single"/>
    <w:basedOn w:val="TableText10Single"/>
    <w:qFormat/>
    <w:rsid w:val="001F7F58"/>
    <w:rPr>
      <w:sz w:val="18"/>
    </w:rPr>
  </w:style>
  <w:style w:type="paragraph" w:customStyle="1" w:styleId="TableText10BoldDouble">
    <w:name w:val="*Table Text 10 Bold Double"/>
    <w:basedOn w:val="TableText10Double"/>
    <w:qFormat/>
    <w:rsid w:val="00675ABA"/>
    <w:rPr>
      <w:b/>
    </w:rPr>
  </w:style>
  <w:style w:type="paragraph" w:customStyle="1" w:styleId="TableText11BoldDouble">
    <w:name w:val="*Table Text 11 Bold Double"/>
    <w:basedOn w:val="TableText11Double"/>
    <w:qFormat/>
    <w:rsid w:val="00675ABA"/>
    <w:rPr>
      <w:b/>
    </w:rPr>
  </w:style>
  <w:style w:type="paragraph" w:customStyle="1" w:styleId="TableText9Double">
    <w:name w:val="*Table Text 9 Double"/>
    <w:basedOn w:val="TableText10Double"/>
    <w:qFormat/>
    <w:rsid w:val="001F7F58"/>
    <w:rPr>
      <w:sz w:val="18"/>
    </w:rPr>
  </w:style>
  <w:style w:type="paragraph" w:customStyle="1" w:styleId="TableText9Bold">
    <w:name w:val="*Table Text 9 Bold"/>
    <w:basedOn w:val="TableText10Bold"/>
    <w:qFormat/>
    <w:rsid w:val="001F7F58"/>
    <w:rPr>
      <w:sz w:val="18"/>
    </w:rPr>
  </w:style>
  <w:style w:type="paragraph" w:customStyle="1" w:styleId="TableText9BoldDouble">
    <w:name w:val="*Table Text 9 Bold Double"/>
    <w:basedOn w:val="TableText10BoldDouble"/>
    <w:qFormat/>
    <w:rsid w:val="001F7F58"/>
    <w:rPr>
      <w:sz w:val="18"/>
    </w:rPr>
  </w:style>
  <w:style w:type="paragraph" w:customStyle="1" w:styleId="TableText11Bullet1Double">
    <w:name w:val="*Table Text 11 Bullet #1 Double"/>
    <w:basedOn w:val="TableText10Bullet1Double"/>
    <w:qFormat/>
    <w:rsid w:val="00B42368"/>
    <w:rPr>
      <w:sz w:val="22"/>
    </w:rPr>
  </w:style>
  <w:style w:type="paragraph" w:customStyle="1" w:styleId="TableText8Bullet2Double0">
    <w:name w:val="~Table Text 8 Bullet #2 Double"/>
    <w:basedOn w:val="TableText8Bullet2Double"/>
    <w:qFormat/>
    <w:rsid w:val="00643551"/>
    <w:pPr>
      <w:shd w:val="clear" w:color="auto" w:fill="DBDCDD"/>
    </w:pPr>
  </w:style>
  <w:style w:type="paragraph" w:customStyle="1" w:styleId="TableText11Bullet2Double">
    <w:name w:val="*Table Text 11 Bullet #2 Double"/>
    <w:basedOn w:val="TableText10Bullet2Double"/>
    <w:qFormat/>
    <w:rsid w:val="00B42368"/>
    <w:rPr>
      <w:sz w:val="22"/>
    </w:rPr>
  </w:style>
  <w:style w:type="paragraph" w:customStyle="1" w:styleId="TableText9Bullet1Single0">
    <w:name w:val="~Table Text 9 Bullet #1 Single"/>
    <w:basedOn w:val="TableText9Bullet1Single"/>
    <w:qFormat/>
    <w:rsid w:val="00643551"/>
    <w:pPr>
      <w:shd w:val="clear" w:color="auto" w:fill="DBDCDD"/>
    </w:pPr>
  </w:style>
  <w:style w:type="paragraph" w:customStyle="1" w:styleId="TableText9Bullet2Double">
    <w:name w:val="*Table Text 9 Bullet #2 Double"/>
    <w:basedOn w:val="TableText10Bullet2Double"/>
    <w:qFormat/>
    <w:rsid w:val="0088576B"/>
    <w:rPr>
      <w:sz w:val="18"/>
    </w:rPr>
  </w:style>
  <w:style w:type="paragraph" w:customStyle="1" w:styleId="Bullet4SubtextDouble">
    <w:name w:val="*Bullet #4 Subtext Double"/>
    <w:basedOn w:val="BodyText"/>
    <w:qFormat/>
    <w:rsid w:val="00DF4474"/>
    <w:pPr>
      <w:ind w:left="2880" w:hanging="1440"/>
    </w:pPr>
  </w:style>
  <w:style w:type="paragraph" w:customStyle="1" w:styleId="Bullet4SubtextSingle">
    <w:name w:val="*Bullet #4 Subtext Single"/>
    <w:basedOn w:val="Bullet4SubtextDouble"/>
    <w:qFormat/>
    <w:rsid w:val="00DF4474"/>
    <w:pPr>
      <w:spacing w:after="0"/>
    </w:pPr>
  </w:style>
  <w:style w:type="paragraph" w:customStyle="1" w:styleId="Bullet5SubtextDouble">
    <w:name w:val="*Bullet #5 Subtext Double"/>
    <w:basedOn w:val="BodyText"/>
    <w:qFormat/>
    <w:rsid w:val="00DF4474"/>
    <w:pPr>
      <w:ind w:left="3600" w:hanging="1800"/>
    </w:pPr>
  </w:style>
  <w:style w:type="paragraph" w:customStyle="1" w:styleId="Bullet5SubtextSingle">
    <w:name w:val="*Bullet #5 Subtext Single"/>
    <w:basedOn w:val="Bullet5SubtextDouble"/>
    <w:qFormat/>
    <w:rsid w:val="00DF4474"/>
    <w:pPr>
      <w:spacing w:after="0"/>
    </w:pPr>
  </w:style>
  <w:style w:type="paragraph" w:customStyle="1" w:styleId="TableText8Bullet3Double">
    <w:name w:val="*Table Text 8 Bullet #3 Double"/>
    <w:basedOn w:val="TableText10Bullet3Double0"/>
    <w:qFormat/>
    <w:rsid w:val="00305133"/>
    <w:rPr>
      <w:sz w:val="16"/>
    </w:rPr>
  </w:style>
  <w:style w:type="paragraph" w:customStyle="1" w:styleId="TableText11Bullet3Single">
    <w:name w:val="*Table Text 11 Bullet #3 Single"/>
    <w:basedOn w:val="TableText10Bullet3Single0"/>
    <w:qFormat/>
    <w:rsid w:val="00B42368"/>
    <w:rPr>
      <w:sz w:val="22"/>
    </w:rPr>
  </w:style>
  <w:style w:type="paragraph" w:customStyle="1" w:styleId="NumbersBoldDouble">
    <w:name w:val="*Numbers Bold Double"/>
    <w:basedOn w:val="Numbers1Double"/>
    <w:qFormat/>
    <w:rsid w:val="00497D59"/>
    <w:rPr>
      <w:b/>
    </w:rPr>
  </w:style>
  <w:style w:type="paragraph" w:customStyle="1" w:styleId="NumbersAutoBoldDouble">
    <w:name w:val="*Numbers (Auto) Bold Double"/>
    <w:basedOn w:val="NumbersAutoDouble"/>
    <w:qFormat/>
    <w:rsid w:val="00497D59"/>
    <w:rPr>
      <w:b/>
    </w:rPr>
  </w:style>
  <w:style w:type="paragraph" w:customStyle="1" w:styleId="Figure0">
    <w:name w:val="~Figure"/>
    <w:basedOn w:val="BodyText0"/>
    <w:qFormat/>
    <w:rsid w:val="00D5377F"/>
    <w:pPr>
      <w:jc w:val="center"/>
    </w:pPr>
  </w:style>
  <w:style w:type="paragraph" w:customStyle="1" w:styleId="TableText8Bullet3Single">
    <w:name w:val="*Table Text 8 Bullet #3 Single"/>
    <w:basedOn w:val="TableText10Bullet3Single0"/>
    <w:qFormat/>
    <w:rsid w:val="00305133"/>
    <w:rPr>
      <w:sz w:val="16"/>
    </w:rPr>
  </w:style>
  <w:style w:type="paragraph" w:customStyle="1" w:styleId="TableText9Bullet1Double">
    <w:name w:val="*Table Text 9 Bullet #1 Double"/>
    <w:basedOn w:val="TableText10Bullet1Double"/>
    <w:qFormat/>
    <w:rsid w:val="00305133"/>
    <w:rPr>
      <w:sz w:val="18"/>
    </w:rPr>
  </w:style>
  <w:style w:type="paragraph" w:customStyle="1" w:styleId="TableText9Bullet3Double">
    <w:name w:val="*Table Text 9 Bullet #3 Double"/>
    <w:basedOn w:val="TableText10Bullet3Double0"/>
    <w:qFormat/>
    <w:rsid w:val="00305133"/>
    <w:rPr>
      <w:sz w:val="18"/>
    </w:rPr>
  </w:style>
  <w:style w:type="paragraph" w:customStyle="1" w:styleId="TableText9Bullet3Single">
    <w:name w:val="*Table Text 9 Bullet #3 Single"/>
    <w:basedOn w:val="TableText10Bullet3Single0"/>
    <w:qFormat/>
    <w:rsid w:val="00305133"/>
    <w:rPr>
      <w:sz w:val="18"/>
    </w:rPr>
  </w:style>
  <w:style w:type="paragraph" w:customStyle="1" w:styleId="TableHeading9">
    <w:name w:val="*Table Heading 9"/>
    <w:basedOn w:val="TableHeading10"/>
    <w:qFormat/>
    <w:rsid w:val="009C03DC"/>
    <w:rPr>
      <w:sz w:val="18"/>
    </w:rPr>
  </w:style>
  <w:style w:type="paragraph" w:customStyle="1" w:styleId="Subheading2">
    <w:name w:val="*Subheading 2"/>
    <w:basedOn w:val="Subheading"/>
    <w:next w:val="BodyText"/>
    <w:qFormat/>
    <w:rsid w:val="00DF029A"/>
    <w:rPr>
      <w:i/>
    </w:rPr>
  </w:style>
  <w:style w:type="paragraph" w:customStyle="1" w:styleId="AttachmentList">
    <w:name w:val="*Attachment List"/>
    <w:basedOn w:val="BodyText"/>
    <w:qFormat/>
    <w:rsid w:val="002C1E8A"/>
    <w:pPr>
      <w:outlineLvl w:val="1"/>
    </w:pPr>
  </w:style>
  <w:style w:type="paragraph" w:customStyle="1" w:styleId="ListofFiguresTables">
    <w:name w:val="*List of Figures/Tables"/>
    <w:basedOn w:val="TableofContents"/>
    <w:next w:val="BodyText"/>
    <w:qFormat/>
    <w:rsid w:val="005C4175"/>
    <w:pPr>
      <w:pageBreakBefore w:val="0"/>
    </w:pPr>
  </w:style>
  <w:style w:type="paragraph" w:customStyle="1" w:styleId="NumbersAuto0">
    <w:name w:val="*Numbers (Auto)"/>
    <w:basedOn w:val="NumbersAutoSingle"/>
    <w:qFormat/>
    <w:rsid w:val="00A51E18"/>
  </w:style>
  <w:style w:type="paragraph" w:customStyle="1" w:styleId="Numbers">
    <w:name w:val="*Numbers"/>
    <w:basedOn w:val="Numbers1Single"/>
    <w:qFormat/>
    <w:rsid w:val="00A51E18"/>
  </w:style>
  <w:style w:type="paragraph" w:customStyle="1" w:styleId="Numbers2Single">
    <w:name w:val="*Numbers #2 Single"/>
    <w:basedOn w:val="Numbers1Single"/>
    <w:qFormat/>
    <w:rsid w:val="00FE6614"/>
    <w:pPr>
      <w:ind w:left="727" w:hanging="547"/>
    </w:pPr>
  </w:style>
  <w:style w:type="paragraph" w:customStyle="1" w:styleId="Numbers2Double">
    <w:name w:val="*Numbers #2 Double"/>
    <w:basedOn w:val="Numbers2Single"/>
    <w:qFormat/>
    <w:rsid w:val="00FE6614"/>
    <w:pPr>
      <w:spacing w:after="120"/>
    </w:pPr>
  </w:style>
  <w:style w:type="paragraph" w:customStyle="1" w:styleId="Numbers3Single">
    <w:name w:val="*Numbers #3 Single"/>
    <w:basedOn w:val="Numbers1Single"/>
    <w:qFormat/>
    <w:rsid w:val="001C7029"/>
    <w:pPr>
      <w:ind w:left="1080" w:hanging="720"/>
    </w:pPr>
  </w:style>
  <w:style w:type="paragraph" w:customStyle="1" w:styleId="Numbers3Double">
    <w:name w:val="*Numbers #3 Double"/>
    <w:basedOn w:val="Numbers3Single"/>
    <w:qFormat/>
    <w:rsid w:val="001C7029"/>
    <w:pPr>
      <w:spacing w:after="120"/>
    </w:pPr>
  </w:style>
  <w:style w:type="paragraph" w:customStyle="1" w:styleId="Numbers4Single">
    <w:name w:val="*Numbers #4 Single"/>
    <w:basedOn w:val="Numbers1Single"/>
    <w:qFormat/>
    <w:rsid w:val="00EB7079"/>
    <w:pPr>
      <w:ind w:left="1440" w:hanging="900"/>
    </w:pPr>
  </w:style>
  <w:style w:type="paragraph" w:customStyle="1" w:styleId="Numbers4Double">
    <w:name w:val="*Numbers #4 Double"/>
    <w:basedOn w:val="Numbers4Single"/>
    <w:qFormat/>
    <w:rsid w:val="00EB7079"/>
    <w:pPr>
      <w:spacing w:after="120"/>
      <w:ind w:left="1454" w:hanging="907"/>
    </w:pPr>
  </w:style>
  <w:style w:type="paragraph" w:customStyle="1" w:styleId="Numbers5Single">
    <w:name w:val="*Numbers #5 Single"/>
    <w:basedOn w:val="Numbers1Single"/>
    <w:qFormat/>
    <w:rsid w:val="00EB7079"/>
    <w:pPr>
      <w:ind w:left="1800" w:hanging="1080"/>
    </w:pPr>
  </w:style>
  <w:style w:type="paragraph" w:customStyle="1" w:styleId="Numbers5Double">
    <w:name w:val="*Numbers #5 Double"/>
    <w:basedOn w:val="Numbers5Single"/>
    <w:qFormat/>
    <w:rsid w:val="00EB7079"/>
    <w:pPr>
      <w:spacing w:after="120"/>
    </w:pPr>
  </w:style>
  <w:style w:type="paragraph" w:customStyle="1" w:styleId="Numbers0">
    <w:name w:val="~Numbers"/>
    <w:basedOn w:val="Numbers1Single0"/>
    <w:qFormat/>
    <w:rsid w:val="0095017A"/>
  </w:style>
  <w:style w:type="paragraph" w:customStyle="1" w:styleId="Numbers2Single0">
    <w:name w:val="~Numbers #2 Single"/>
    <w:basedOn w:val="Bullet2Single"/>
    <w:qFormat/>
    <w:rsid w:val="00CF7D7B"/>
    <w:pPr>
      <w:tabs>
        <w:tab w:val="clear" w:pos="360"/>
        <w:tab w:val="left" w:pos="180"/>
      </w:tabs>
    </w:pPr>
  </w:style>
  <w:style w:type="paragraph" w:customStyle="1" w:styleId="Numbers2Double0">
    <w:name w:val="~Numbers #2 Double"/>
    <w:basedOn w:val="Bullet2Double"/>
    <w:qFormat/>
    <w:rsid w:val="00CF7D7B"/>
    <w:pPr>
      <w:tabs>
        <w:tab w:val="clear" w:pos="360"/>
        <w:tab w:val="left" w:pos="180"/>
      </w:tabs>
    </w:pPr>
  </w:style>
  <w:style w:type="paragraph" w:customStyle="1" w:styleId="Numbers3Single0">
    <w:name w:val="~Numbers #3 Single"/>
    <w:basedOn w:val="Bullet3Single"/>
    <w:qFormat/>
    <w:rsid w:val="00CF7D7B"/>
    <w:pPr>
      <w:tabs>
        <w:tab w:val="clear" w:pos="720"/>
        <w:tab w:val="left" w:pos="360"/>
      </w:tabs>
    </w:pPr>
  </w:style>
  <w:style w:type="paragraph" w:customStyle="1" w:styleId="Numbers3Double0">
    <w:name w:val="~Numbers #3 Double"/>
    <w:basedOn w:val="Bullet3Double0"/>
    <w:qFormat/>
    <w:rsid w:val="00CF7D7B"/>
    <w:pPr>
      <w:tabs>
        <w:tab w:val="clear" w:pos="720"/>
        <w:tab w:val="left" w:pos="360"/>
      </w:tabs>
    </w:pPr>
  </w:style>
  <w:style w:type="paragraph" w:customStyle="1" w:styleId="Numbers4Single0">
    <w:name w:val="~Numbers #4 Single"/>
    <w:basedOn w:val="Bullet4Single"/>
    <w:qFormat/>
    <w:rsid w:val="00CF7D7B"/>
    <w:pPr>
      <w:tabs>
        <w:tab w:val="clear" w:pos="1080"/>
        <w:tab w:val="left" w:pos="540"/>
      </w:tabs>
    </w:pPr>
  </w:style>
  <w:style w:type="paragraph" w:customStyle="1" w:styleId="Numbers4Double0">
    <w:name w:val="~Numbers #4 Double"/>
    <w:basedOn w:val="Bullet4Double"/>
    <w:qFormat/>
    <w:rsid w:val="00CF7D7B"/>
    <w:pPr>
      <w:tabs>
        <w:tab w:val="clear" w:pos="1080"/>
        <w:tab w:val="left" w:pos="540"/>
      </w:tabs>
    </w:pPr>
  </w:style>
  <w:style w:type="paragraph" w:customStyle="1" w:styleId="Numbers5Single0">
    <w:name w:val="~Numbers #5 Single"/>
    <w:basedOn w:val="Bullet5Single"/>
    <w:qFormat/>
    <w:rsid w:val="00CF7D7B"/>
    <w:pPr>
      <w:tabs>
        <w:tab w:val="clear" w:pos="1440"/>
        <w:tab w:val="left" w:pos="720"/>
      </w:tabs>
    </w:pPr>
  </w:style>
  <w:style w:type="paragraph" w:customStyle="1" w:styleId="Numbers5Double0">
    <w:name w:val="~Numbers #5 Double"/>
    <w:basedOn w:val="Bullet5Double"/>
    <w:qFormat/>
    <w:rsid w:val="00CF7D7B"/>
    <w:pPr>
      <w:tabs>
        <w:tab w:val="clear" w:pos="1440"/>
        <w:tab w:val="left" w:pos="720"/>
      </w:tabs>
    </w:pPr>
  </w:style>
  <w:style w:type="paragraph" w:customStyle="1" w:styleId="HPBulletDouble">
    <w:name w:val="HP_Bullet Double"/>
    <w:basedOn w:val="HPBullet"/>
    <w:qFormat/>
    <w:rsid w:val="00D16668"/>
    <w:pPr>
      <w:spacing w:after="120"/>
    </w:pPr>
  </w:style>
  <w:style w:type="paragraph" w:customStyle="1" w:styleId="CvrLtrDetail">
    <w:name w:val="*Cvr Ltr Detail"/>
    <w:basedOn w:val="BodyText"/>
    <w:qFormat/>
    <w:rsid w:val="000757AF"/>
    <w:pPr>
      <w:spacing w:after="20"/>
    </w:pPr>
    <w:rPr>
      <w:sz w:val="18"/>
    </w:rPr>
  </w:style>
  <w:style w:type="paragraph" w:customStyle="1" w:styleId="CvrLtrBodyText">
    <w:name w:val="*Cvr Ltr Body Text"/>
    <w:basedOn w:val="BodyText"/>
    <w:qFormat/>
    <w:rsid w:val="000757AF"/>
    <w:rPr>
      <w:sz w:val="20"/>
    </w:rPr>
  </w:style>
  <w:style w:type="paragraph" w:customStyle="1" w:styleId="CvrLtrBullet2Single">
    <w:name w:val="*Cvr Ltr Bullet #2 Single"/>
    <w:basedOn w:val="Bullet2Single0"/>
    <w:qFormat/>
    <w:rsid w:val="001D44BC"/>
    <w:rPr>
      <w:sz w:val="20"/>
    </w:rPr>
  </w:style>
  <w:style w:type="paragraph" w:customStyle="1" w:styleId="CvrLtrBullet2Double">
    <w:name w:val="*Cvr Ltr Bullet #2 Double"/>
    <w:basedOn w:val="CvrLtrBullet2Single"/>
    <w:qFormat/>
    <w:rsid w:val="001D44BC"/>
    <w:pPr>
      <w:spacing w:after="120"/>
    </w:pPr>
  </w:style>
  <w:style w:type="paragraph" w:customStyle="1" w:styleId="TableText9Bullet2Single0">
    <w:name w:val="~Table Text 9 Bullet #2 Single"/>
    <w:basedOn w:val="TableText9Bullet2Single"/>
    <w:qFormat/>
    <w:rsid w:val="00643551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qFormat/>
    <w:rsid w:val="005841A6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qFormat/>
    <w:rsid w:val="005841A6"/>
    <w:pPr>
      <w:shd w:val="clear" w:color="auto" w:fill="DBDCDD"/>
    </w:pPr>
  </w:style>
  <w:style w:type="paragraph" w:customStyle="1" w:styleId="TableText10BoldSingle">
    <w:name w:val="*Table Text 10 Bold Single"/>
    <w:basedOn w:val="TableText10Single"/>
    <w:qFormat/>
    <w:rsid w:val="0010026D"/>
    <w:rPr>
      <w:b/>
    </w:rPr>
  </w:style>
  <w:style w:type="paragraph" w:customStyle="1" w:styleId="TableText11BoldSingle">
    <w:name w:val="*Table Text 11 Bold Single"/>
    <w:basedOn w:val="TableText11Single"/>
    <w:qFormat/>
    <w:rsid w:val="0010026D"/>
    <w:rPr>
      <w:b/>
    </w:rPr>
  </w:style>
  <w:style w:type="paragraph" w:customStyle="1" w:styleId="TableText8BoldDouble">
    <w:name w:val="*Table Text 8 Bold Double"/>
    <w:basedOn w:val="TableText8Double"/>
    <w:qFormat/>
    <w:rsid w:val="0010026D"/>
    <w:rPr>
      <w:b/>
    </w:rPr>
  </w:style>
  <w:style w:type="paragraph" w:customStyle="1" w:styleId="TableText8BoldSingle">
    <w:name w:val="*Table Text 8 Bold Single"/>
    <w:basedOn w:val="TableText8Single"/>
    <w:qFormat/>
    <w:rsid w:val="0010026D"/>
    <w:rPr>
      <w:b/>
    </w:rPr>
  </w:style>
  <w:style w:type="paragraph" w:customStyle="1" w:styleId="TableText9BoldSingle">
    <w:name w:val="*Table Text 9 Bold Single"/>
    <w:basedOn w:val="TableText10BoldSingle"/>
    <w:qFormat/>
    <w:rsid w:val="0010026D"/>
    <w:rPr>
      <w:sz w:val="18"/>
    </w:rPr>
  </w:style>
  <w:style w:type="paragraph" w:customStyle="1" w:styleId="TableText9Bold0">
    <w:name w:val="~Table Text 9 Bold"/>
    <w:basedOn w:val="TableText9Bold"/>
    <w:qFormat/>
    <w:rsid w:val="00643551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qFormat/>
    <w:rsid w:val="00643551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qFormat/>
    <w:rsid w:val="00643551"/>
    <w:pPr>
      <w:shd w:val="clear" w:color="auto" w:fill="DBDCDD"/>
    </w:pPr>
  </w:style>
  <w:style w:type="paragraph" w:customStyle="1" w:styleId="TableText9Double0">
    <w:name w:val="~Table Text 9 Double"/>
    <w:basedOn w:val="TableText9Double"/>
    <w:qFormat/>
    <w:rsid w:val="00643551"/>
    <w:pPr>
      <w:shd w:val="clear" w:color="auto" w:fill="DBDCDD"/>
    </w:pPr>
  </w:style>
  <w:style w:type="paragraph" w:customStyle="1" w:styleId="TableText9Single0">
    <w:name w:val="~Table Text 9 Single"/>
    <w:basedOn w:val="TableText9Single"/>
    <w:qFormat/>
    <w:rsid w:val="00643551"/>
    <w:pPr>
      <w:shd w:val="clear" w:color="auto" w:fill="DBDCDD"/>
    </w:pPr>
  </w:style>
  <w:style w:type="paragraph" w:customStyle="1" w:styleId="TableHeading90">
    <w:name w:val="~Table Heading 9"/>
    <w:basedOn w:val="TableHeading100"/>
    <w:qFormat/>
    <w:rsid w:val="00704F5D"/>
    <w:rPr>
      <w:sz w:val="18"/>
    </w:rPr>
  </w:style>
  <w:style w:type="paragraph" w:customStyle="1" w:styleId="TableText10BoldSingle0">
    <w:name w:val="~Table Text 10 Bold Single"/>
    <w:basedOn w:val="TableText10BoldSingle"/>
    <w:rsid w:val="00E63E93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7F455B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7F455B"/>
    <w:pPr>
      <w:shd w:val="clear" w:color="auto" w:fill="DBDCDD"/>
    </w:pPr>
  </w:style>
  <w:style w:type="paragraph" w:customStyle="1" w:styleId="TableText11BoldDouble0">
    <w:name w:val="~Table Text 11 Bold Double"/>
    <w:basedOn w:val="TableText11BoldDouble"/>
    <w:rsid w:val="007F455B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5841A6"/>
    <w:pPr>
      <w:shd w:val="clear" w:color="auto" w:fill="DBDCDD"/>
    </w:pPr>
  </w:style>
  <w:style w:type="paragraph" w:customStyle="1" w:styleId="TableText8BoldDouble0">
    <w:name w:val="~Table Text 8 Bold Double"/>
    <w:basedOn w:val="TableText8BoldDouble"/>
    <w:rsid w:val="005841A6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qFormat/>
    <w:rsid w:val="00643551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qFormat/>
    <w:rsid w:val="00643551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qFormat/>
    <w:rsid w:val="00643551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qFormat/>
    <w:rsid w:val="005841A6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qFormat/>
    <w:rsid w:val="00643551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qFormat/>
    <w:rsid w:val="005841A6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qFormat/>
    <w:rsid w:val="00643551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qFormat/>
    <w:rsid w:val="00643551"/>
    <w:pPr>
      <w:shd w:val="clear" w:color="auto" w:fill="DBDCDD"/>
    </w:pPr>
  </w:style>
  <w:style w:type="paragraph" w:customStyle="1" w:styleId="Bullet4SubtextSingle0">
    <w:name w:val="~Bullet #4 Subtext Single"/>
    <w:basedOn w:val="Bullet3SubtextSingle"/>
    <w:qFormat/>
    <w:rsid w:val="00E021E3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qFormat/>
    <w:rsid w:val="00E021E3"/>
    <w:pPr>
      <w:spacing w:after="120"/>
    </w:pPr>
  </w:style>
  <w:style w:type="paragraph" w:customStyle="1" w:styleId="Bullet5SubtextSingle0">
    <w:name w:val="~Bullet #5 Subtext Single"/>
    <w:basedOn w:val="Bullet4SubtextSingle0"/>
    <w:qFormat/>
    <w:rsid w:val="00E021E3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qFormat/>
    <w:rsid w:val="00456565"/>
    <w:pPr>
      <w:spacing w:after="120"/>
    </w:pPr>
  </w:style>
  <w:style w:type="character" w:customStyle="1" w:styleId="apple-converted-space">
    <w:name w:val="apple-converted-space"/>
    <w:basedOn w:val="DefaultParagraphFont"/>
    <w:rsid w:val="002F07F6"/>
  </w:style>
  <w:style w:type="table" w:styleId="TableGrid">
    <w:name w:val="Table Grid"/>
    <w:basedOn w:val="TableNormal"/>
    <w:uiPriority w:val="59"/>
    <w:rsid w:val="0017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E04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785D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785D"/>
    <w:rPr>
      <w:rFonts w:ascii="Cambria" w:eastAsia="SimSun" w:hAnsi="Cambria"/>
      <w:b/>
      <w:bCs/>
      <w:color w:val="000000"/>
      <w:kern w:val="28"/>
      <w:sz w:val="32"/>
      <w:szCs w:val="32"/>
      <w:lang w:eastAsia="en-US"/>
    </w:rPr>
  </w:style>
  <w:style w:type="paragraph" w:styleId="BodyText1">
    <w:name w:val="Body Text"/>
    <w:basedOn w:val="Normal"/>
    <w:link w:val="BodyTextChar0"/>
    <w:uiPriority w:val="1"/>
    <w:unhideWhenUsed/>
    <w:qFormat/>
    <w:rsid w:val="0052785D"/>
    <w:pPr>
      <w:ind w:left="720"/>
    </w:pPr>
    <w:rPr>
      <w:rFonts w:ascii="LinePrinter" w:eastAsia="Times New Roman" w:hAnsi="LinePrinter"/>
    </w:rPr>
  </w:style>
  <w:style w:type="character" w:customStyle="1" w:styleId="BodyTextChar0">
    <w:name w:val="Body Text Char"/>
    <w:basedOn w:val="DefaultParagraphFont"/>
    <w:link w:val="BodyText1"/>
    <w:uiPriority w:val="1"/>
    <w:rsid w:val="0052785D"/>
    <w:rPr>
      <w:rFonts w:ascii="LinePrinter" w:eastAsia="Times New Roman" w:hAnsi="LinePrinter"/>
      <w:color w:val="000000"/>
      <w:sz w:val="22"/>
      <w:lang w:eastAsia="en-US"/>
    </w:rPr>
  </w:style>
  <w:style w:type="paragraph" w:customStyle="1" w:styleId="Pa1">
    <w:name w:val="Pa1"/>
    <w:basedOn w:val="Normal"/>
    <w:uiPriority w:val="99"/>
    <w:rsid w:val="0052785D"/>
    <w:pPr>
      <w:autoSpaceDE w:val="0"/>
      <w:autoSpaceDN w:val="0"/>
      <w:spacing w:line="261" w:lineRule="atLeast"/>
    </w:pPr>
    <w:rPr>
      <w:rFonts w:ascii="MetricHPE" w:eastAsiaTheme="minorHAnsi" w:hAnsi="MetricHPE" w:cs="Calibri"/>
      <w:color w:val="auto"/>
      <w:sz w:val="24"/>
      <w:szCs w:val="24"/>
      <w:lang w:val="es-MX" w:eastAsia="es-MX"/>
    </w:rPr>
  </w:style>
  <w:style w:type="paragraph" w:customStyle="1" w:styleId="Default">
    <w:name w:val="Default"/>
    <w:rsid w:val="0052785D"/>
    <w:pPr>
      <w:autoSpaceDE w:val="0"/>
      <w:autoSpaceDN w:val="0"/>
      <w:adjustRightInd w:val="0"/>
    </w:pPr>
    <w:rPr>
      <w:rFonts w:ascii="MetricHPE" w:hAnsi="MetricHPE" w:cs="MetricHPE"/>
      <w:color w:val="000000"/>
      <w:sz w:val="24"/>
      <w:szCs w:val="24"/>
      <w:lang w:val="es-MX"/>
    </w:rPr>
  </w:style>
  <w:style w:type="paragraph" w:customStyle="1" w:styleId="Pa8">
    <w:name w:val="Pa8"/>
    <w:basedOn w:val="Default"/>
    <w:next w:val="Default"/>
    <w:uiPriority w:val="99"/>
    <w:rsid w:val="0052785D"/>
    <w:pPr>
      <w:spacing w:line="36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Pa12">
    <w:name w:val="Pa12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msonormal0">
    <w:name w:val="msonormal"/>
    <w:basedOn w:val="Normal"/>
    <w:rsid w:val="0052785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s-MX" w:eastAsia="es-MX"/>
    </w:rPr>
  </w:style>
  <w:style w:type="paragraph" w:customStyle="1" w:styleId="TableParagraph">
    <w:name w:val="Table Paragraph"/>
    <w:basedOn w:val="Normal"/>
    <w:uiPriority w:val="1"/>
    <w:qFormat/>
    <w:rsid w:val="0052785D"/>
    <w:pPr>
      <w:widowControl w:val="0"/>
      <w:autoSpaceDE w:val="0"/>
      <w:autoSpaceDN w:val="0"/>
      <w:spacing w:before="102"/>
    </w:pPr>
    <w:rPr>
      <w:rFonts w:ascii="MetricHPE Light" w:eastAsia="MetricHPE Light" w:hAnsi="MetricHPE Light" w:cs="MetricHPE Light"/>
      <w:color w:val="auto"/>
      <w:szCs w:val="22"/>
    </w:rPr>
  </w:style>
  <w:style w:type="character" w:customStyle="1" w:styleId="A4">
    <w:name w:val="A4"/>
    <w:uiPriority w:val="99"/>
    <w:rsid w:val="0052785D"/>
    <w:rPr>
      <w:rFonts w:ascii="MetricHPE" w:hAnsi="MetricHPE" w:cs="MetricHPE" w:hint="default"/>
      <w:color w:val="000000"/>
      <w:sz w:val="16"/>
      <w:szCs w:val="16"/>
    </w:rPr>
  </w:style>
  <w:style w:type="character" w:customStyle="1" w:styleId="A13">
    <w:name w:val="A13"/>
    <w:uiPriority w:val="99"/>
    <w:rsid w:val="0052785D"/>
    <w:rPr>
      <w:rFonts w:ascii="MetricHPE" w:hAnsi="MetricHPE" w:cs="MetricHPE" w:hint="default"/>
      <w:color w:val="000000"/>
      <w:sz w:val="15"/>
      <w:szCs w:val="15"/>
      <w:u w:val="single"/>
    </w:rPr>
  </w:style>
  <w:style w:type="paragraph" w:styleId="NormalWeb">
    <w:name w:val="Normal (Web)"/>
    <w:basedOn w:val="Normal"/>
    <w:uiPriority w:val="99"/>
    <w:unhideWhenUsed/>
    <w:rsid w:val="00AD1BA6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D13328"/>
    <w:rPr>
      <w:rFonts w:ascii="Arial" w:hAnsi="Arial"/>
      <w:color w:val="000000"/>
      <w:sz w:val="22"/>
      <w:lang w:eastAsia="en-US"/>
    </w:rPr>
  </w:style>
  <w:style w:type="character" w:customStyle="1" w:styleId="ui-provider">
    <w:name w:val="ui-provider"/>
    <w:basedOn w:val="DefaultParagraphFont"/>
    <w:rsid w:val="00D0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ncam\AppData\Roaming\Microsoft\Templates\HPE_Proposal_BR_2015-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87B5E62F5C418F799A597A9974BA" ma:contentTypeVersion="0" ma:contentTypeDescription="Create a new document." ma:contentTypeScope="" ma:versionID="3adc5b6c6a60c08fd6f91507a2460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ef9951a8a75b9d74bb5dbb426f3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739DD-80B7-498F-8AB5-A70218F7C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F407E-C594-41CC-9082-E162338C03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B0922-D0B8-469F-B3F8-AD30D4CF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821524-F160-40BD-A71F-A65089DC3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HPE_Proposal_BR_2015-11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HP US All-in-One Proposal Template w-CvLtr.</vt:lpstr>
      <vt:lpstr>HP US All-in-One Proposal Template w-CvLtr.</vt:lpstr>
    </vt:vector>
  </TitlesOfParts>
  <Company>Hewlett-Packard</Company>
  <LinksUpToDate>false</LinksUpToDate>
  <CharactersWithSpaces>5</CharactersWithSpaces>
  <SharedDoc>false</SharedDoc>
  <HLinks>
    <vt:vector size="66" baseType="variant">
      <vt:variant>
        <vt:i4>2883686</vt:i4>
      </vt:variant>
      <vt:variant>
        <vt:i4>84</vt:i4>
      </vt:variant>
      <vt:variant>
        <vt:i4>0</vt:i4>
      </vt:variant>
      <vt:variant>
        <vt:i4>5</vt:i4>
      </vt:variant>
      <vt:variant>
        <vt:lpwstr>http://www.hpe.com/latam/br/datasheetfoudation/4AA2-4735PTL.pdf</vt:lpwstr>
      </vt:variant>
      <vt:variant>
        <vt:lpwstr/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_Toc423373339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_Toc423373338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_Toc423373337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_Toc423373336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_Toc423373335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_Toc423373334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_Toc423373333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_Toc423373332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_Toc423373331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_Toc423373330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US All-in-One Proposal Template w-CvLtr.</dc:title>
  <dc:subject>Template Update Release Date: 10/16/12</dc:subject>
  <dc:creator>Solano, Camila</dc:creator>
  <cp:keywords/>
  <cp:lastModifiedBy>Augusto dos Santos, Gabriel</cp:lastModifiedBy>
  <cp:revision>6</cp:revision>
  <cp:lastPrinted>2006-09-19T10:06:00Z</cp:lastPrinted>
  <dcterms:created xsi:type="dcterms:W3CDTF">2025-02-12T18:47:00Z</dcterms:created>
  <dcterms:modified xsi:type="dcterms:W3CDTF">2025-02-17T16:21:00Z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TITLE</vt:lpwstr>
  </property>
  <property fmtid="{D5CDD505-2E9C-101B-9397-08002B2CF9AE}" pid="3" name="Restricted Use?">
    <vt:lpwstr>0</vt:lpwstr>
  </property>
  <property fmtid="{D5CDD505-2E9C-101B-9397-08002B2CF9AE}" pid="4" name="Format">
    <vt:lpwstr>A4</vt:lpwstr>
  </property>
  <property fmtid="{D5CDD505-2E9C-101B-9397-08002B2CF9AE}" pid="5" name="ContentType">
    <vt:lpwstr>Document</vt:lpwstr>
  </property>
  <property fmtid="{D5CDD505-2E9C-101B-9397-08002B2CF9AE}" pid="6" name="ContentTypeId">
    <vt:lpwstr>0x010100392087B5E62F5C418F799A597A9974BA</vt:lpwstr>
  </property>
</Properties>
</file>